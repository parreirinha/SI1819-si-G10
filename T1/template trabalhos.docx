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282" w:rsidRDefault="00321282" w:rsidP="00E7622C">
      <w:pPr>
        <w:pStyle w:val="Title"/>
        <w:jc w:val="center"/>
      </w:pPr>
    </w:p>
    <w:p w:rsidR="00321282" w:rsidRDefault="00321282" w:rsidP="00E7622C">
      <w:pPr>
        <w:pStyle w:val="Title"/>
        <w:jc w:val="center"/>
      </w:pPr>
    </w:p>
    <w:p w:rsidR="00420F85" w:rsidRDefault="00420F85" w:rsidP="00E7622C">
      <w:pPr>
        <w:pStyle w:val="Title"/>
        <w:jc w:val="center"/>
      </w:pPr>
      <w:r>
        <w:t>Titulo</w:t>
      </w:r>
    </w:p>
    <w:p w:rsidR="00420F85" w:rsidRDefault="00420F85" w:rsidP="00420F85"/>
    <w:p w:rsidR="00420F85" w:rsidRDefault="00420F85" w:rsidP="00420F85"/>
    <w:p w:rsidR="00420F85" w:rsidRDefault="00420F85" w:rsidP="00420F85"/>
    <w:p w:rsidR="00E7622C" w:rsidRDefault="00E7622C" w:rsidP="00420F85"/>
    <w:p w:rsidR="00E7622C" w:rsidRDefault="00E7622C" w:rsidP="00420F85"/>
    <w:p w:rsidR="00E7622C" w:rsidRDefault="00E7622C" w:rsidP="00420F85"/>
    <w:p w:rsidR="00E7622C" w:rsidRDefault="00E7622C" w:rsidP="00420F85">
      <w:r>
        <w:rPr>
          <w:noProof/>
          <w:lang w:eastAsia="pt-PT"/>
        </w:rPr>
        <w:drawing>
          <wp:inline distT="0" distB="0" distL="0" distR="0">
            <wp:extent cx="5934075" cy="2724150"/>
            <wp:effectExtent l="0" t="0" r="0" b="0"/>
            <wp:docPr id="1" name="Picture 1" descr="D:\ISEL - Eng informática\GERAL\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SEL - Eng informática\GERAL\iselPret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22C" w:rsidRDefault="00E7622C" w:rsidP="00420F85"/>
    <w:p w:rsidR="00E7622C" w:rsidRDefault="00E7622C" w:rsidP="00420F85"/>
    <w:p w:rsidR="00E7622C" w:rsidRPr="00E7622C" w:rsidRDefault="00E7622C" w:rsidP="00E7622C">
      <w:pPr>
        <w:jc w:val="center"/>
        <w:rPr>
          <w:b/>
          <w:color w:val="FF0000"/>
          <w:szCs w:val="24"/>
        </w:rPr>
      </w:pPr>
      <w:r w:rsidRPr="00E7622C">
        <w:rPr>
          <w:b/>
          <w:color w:val="FF0000"/>
          <w:szCs w:val="24"/>
        </w:rPr>
        <w:t>(imagem de capa!!)</w:t>
      </w:r>
    </w:p>
    <w:p w:rsidR="00E7622C" w:rsidRDefault="00E7622C" w:rsidP="00E7622C">
      <w:pPr>
        <w:rPr>
          <w:color w:val="FF0000"/>
        </w:rPr>
      </w:pPr>
    </w:p>
    <w:p w:rsidR="00401AF3" w:rsidRDefault="00401AF3" w:rsidP="00E7622C">
      <w:pPr>
        <w:rPr>
          <w:color w:val="FF0000"/>
        </w:rPr>
      </w:pPr>
    </w:p>
    <w:p w:rsidR="00401AF3" w:rsidRDefault="00401AF3" w:rsidP="00E7622C">
      <w:pPr>
        <w:rPr>
          <w:color w:val="FF0000"/>
        </w:rPr>
      </w:pPr>
    </w:p>
    <w:p w:rsidR="00401AF3" w:rsidRDefault="00401AF3" w:rsidP="00E7622C">
      <w:pPr>
        <w:rPr>
          <w:color w:val="FF0000"/>
        </w:rPr>
      </w:pPr>
    </w:p>
    <w:p w:rsidR="00401AF3" w:rsidRDefault="00401AF3" w:rsidP="00E7622C">
      <w:pPr>
        <w:rPr>
          <w:color w:val="FF0000"/>
        </w:rPr>
      </w:pPr>
    </w:p>
    <w:p w:rsidR="00401AF3" w:rsidRDefault="00401AF3" w:rsidP="00E7622C">
      <w:pPr>
        <w:rPr>
          <w:color w:val="FF0000"/>
        </w:rPr>
      </w:pPr>
    </w:p>
    <w:p w:rsidR="00401AF3" w:rsidRDefault="00401AF3" w:rsidP="00E7622C">
      <w:pPr>
        <w:rPr>
          <w:color w:val="FF0000"/>
        </w:rPr>
      </w:pPr>
    </w:p>
    <w:p w:rsidR="00401AF3" w:rsidRDefault="00401AF3" w:rsidP="00E7622C">
      <w:pPr>
        <w:rPr>
          <w:color w:val="FF0000"/>
        </w:rPr>
      </w:pPr>
    </w:p>
    <w:p w:rsidR="00401AF3" w:rsidRDefault="00401AF3" w:rsidP="00E7622C">
      <w:pPr>
        <w:rPr>
          <w:color w:val="FF0000"/>
        </w:rPr>
      </w:pPr>
    </w:p>
    <w:p w:rsidR="00401AF3" w:rsidRDefault="00401AF3" w:rsidP="00E7622C">
      <w:pPr>
        <w:rPr>
          <w:color w:val="FF0000"/>
        </w:rPr>
      </w:pPr>
    </w:p>
    <w:p w:rsidR="00401AF3" w:rsidRDefault="00401AF3" w:rsidP="00E7622C">
      <w:pPr>
        <w:rPr>
          <w:color w:val="FF0000"/>
        </w:rPr>
      </w:pPr>
    </w:p>
    <w:p w:rsidR="00E7622C" w:rsidRPr="00E7622C" w:rsidRDefault="00E7622C" w:rsidP="00E7622C">
      <w:pPr>
        <w:rPr>
          <w:color w:val="FF0000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pt-PT"/>
        </w:rPr>
        <w:id w:val="14634632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01AF3" w:rsidRDefault="00401AF3">
          <w:pPr>
            <w:pStyle w:val="TOCHeading"/>
          </w:pPr>
          <w:proofErr w:type="spellStart"/>
          <w:r>
            <w:t>Indice</w:t>
          </w:r>
          <w:proofErr w:type="spellEnd"/>
        </w:p>
        <w:p w:rsidR="00401AF3" w:rsidRDefault="00401AF3">
          <w:pPr>
            <w:pStyle w:val="TOC1"/>
            <w:tabs>
              <w:tab w:val="right" w:leader="dot" w:pos="9350"/>
            </w:tabs>
          </w:pPr>
        </w:p>
        <w:p w:rsidR="00966701" w:rsidRDefault="00401A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220574" w:history="1">
            <w:r w:rsidR="00966701" w:rsidRPr="00B25FB5">
              <w:rPr>
                <w:rStyle w:val="Hyperlink"/>
                <w:noProof/>
              </w:rPr>
              <w:t>Capitulo</w:t>
            </w:r>
            <w:r w:rsidR="00966701">
              <w:rPr>
                <w:noProof/>
                <w:webHidden/>
              </w:rPr>
              <w:tab/>
            </w:r>
            <w:r w:rsidR="00966701">
              <w:rPr>
                <w:noProof/>
                <w:webHidden/>
              </w:rPr>
              <w:fldChar w:fldCharType="begin"/>
            </w:r>
            <w:r w:rsidR="00966701">
              <w:rPr>
                <w:noProof/>
                <w:webHidden/>
              </w:rPr>
              <w:instrText xml:space="preserve"> PAGEREF _Toc400220574 \h </w:instrText>
            </w:r>
            <w:r w:rsidR="00966701">
              <w:rPr>
                <w:noProof/>
                <w:webHidden/>
              </w:rPr>
            </w:r>
            <w:r w:rsidR="00966701">
              <w:rPr>
                <w:noProof/>
                <w:webHidden/>
              </w:rPr>
              <w:fldChar w:fldCharType="separate"/>
            </w:r>
            <w:r w:rsidR="00966701">
              <w:rPr>
                <w:noProof/>
                <w:webHidden/>
              </w:rPr>
              <w:t>2</w:t>
            </w:r>
            <w:r w:rsidR="00966701">
              <w:rPr>
                <w:noProof/>
                <w:webHidden/>
              </w:rPr>
              <w:fldChar w:fldCharType="end"/>
            </w:r>
          </w:hyperlink>
        </w:p>
        <w:p w:rsidR="00966701" w:rsidRDefault="006414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00220575" w:history="1">
            <w:r w:rsidR="00966701" w:rsidRPr="00B25FB5">
              <w:rPr>
                <w:rStyle w:val="Hyperlink"/>
                <w:noProof/>
              </w:rPr>
              <w:t>Subcapitulo</w:t>
            </w:r>
            <w:r w:rsidR="00966701">
              <w:rPr>
                <w:noProof/>
                <w:webHidden/>
              </w:rPr>
              <w:tab/>
            </w:r>
            <w:r w:rsidR="00966701">
              <w:rPr>
                <w:noProof/>
                <w:webHidden/>
              </w:rPr>
              <w:fldChar w:fldCharType="begin"/>
            </w:r>
            <w:r w:rsidR="00966701">
              <w:rPr>
                <w:noProof/>
                <w:webHidden/>
              </w:rPr>
              <w:instrText xml:space="preserve"> PAGEREF _Toc400220575 \h </w:instrText>
            </w:r>
            <w:r w:rsidR="00966701">
              <w:rPr>
                <w:noProof/>
                <w:webHidden/>
              </w:rPr>
            </w:r>
            <w:r w:rsidR="00966701">
              <w:rPr>
                <w:noProof/>
                <w:webHidden/>
              </w:rPr>
              <w:fldChar w:fldCharType="separate"/>
            </w:r>
            <w:r w:rsidR="00966701">
              <w:rPr>
                <w:noProof/>
                <w:webHidden/>
              </w:rPr>
              <w:t>2</w:t>
            </w:r>
            <w:r w:rsidR="00966701">
              <w:rPr>
                <w:noProof/>
                <w:webHidden/>
              </w:rPr>
              <w:fldChar w:fldCharType="end"/>
            </w:r>
          </w:hyperlink>
        </w:p>
        <w:p w:rsidR="00401AF3" w:rsidRDefault="00401AF3">
          <w:r>
            <w:rPr>
              <w:b/>
              <w:bCs/>
              <w:noProof/>
            </w:rPr>
            <w:fldChar w:fldCharType="end"/>
          </w:r>
        </w:p>
      </w:sdtContent>
    </w:sdt>
    <w:p w:rsidR="00BF0C64" w:rsidRDefault="00BF0C64">
      <w:pPr>
        <w:rPr>
          <w:rFonts w:asciiTheme="majorHAnsi" w:eastAsiaTheme="majorEastAsia" w:hAnsiTheme="majorHAnsi" w:cstheme="majorBidi"/>
          <w:color w:val="B01513" w:themeColor="accent1"/>
          <w:sz w:val="32"/>
          <w:szCs w:val="28"/>
        </w:rPr>
      </w:pPr>
      <w:bookmarkStart w:id="0" w:name="_Toc400220574"/>
      <w:r>
        <w:br w:type="page"/>
      </w:r>
    </w:p>
    <w:p w:rsidR="00420F85" w:rsidRDefault="00420F85" w:rsidP="00420F85">
      <w:pPr>
        <w:pStyle w:val="Heading1"/>
      </w:pPr>
      <w:bookmarkStart w:id="1" w:name="_GoBack"/>
      <w:bookmarkEnd w:id="1"/>
      <w:r>
        <w:lastRenderedPageBreak/>
        <w:t>Capitulo</w:t>
      </w:r>
      <w:bookmarkEnd w:id="0"/>
    </w:p>
    <w:p w:rsidR="00420F85" w:rsidRDefault="00420F85" w:rsidP="00420F85"/>
    <w:p w:rsidR="00420F85" w:rsidRDefault="00420F85" w:rsidP="00420F85">
      <w:pPr>
        <w:pStyle w:val="Heading2"/>
      </w:pPr>
      <w:bookmarkStart w:id="2" w:name="_Toc400220575"/>
      <w:proofErr w:type="spellStart"/>
      <w:r>
        <w:t>Subcapitulo</w:t>
      </w:r>
      <w:bookmarkEnd w:id="2"/>
      <w:proofErr w:type="spellEnd"/>
    </w:p>
    <w:p w:rsidR="00420F85" w:rsidRDefault="00420F85" w:rsidP="00420F85"/>
    <w:p w:rsidR="00420F85" w:rsidRDefault="00420F85" w:rsidP="00420F85">
      <w:pPr>
        <w:pStyle w:val="Subtitle"/>
      </w:pPr>
      <w:r>
        <w:t>Subtítulo</w:t>
      </w:r>
    </w:p>
    <w:p w:rsidR="00420F85" w:rsidRDefault="00420F85" w:rsidP="00420F85"/>
    <w:p w:rsidR="00420F85" w:rsidRPr="00017822" w:rsidRDefault="00420F85" w:rsidP="00420F85">
      <w:r>
        <w:t xml:space="preserve">Texto em </w:t>
      </w:r>
      <w:proofErr w:type="gramStart"/>
      <w:r>
        <w:t xml:space="preserve">geral  </w:t>
      </w:r>
      <w:proofErr w:type="spellStart"/>
      <w:r>
        <w:t>ijasidaisdhasdhhshd</w:t>
      </w:r>
      <w:proofErr w:type="spellEnd"/>
      <w:proofErr w:type="gramEnd"/>
      <w:r>
        <w:t xml:space="preserve">  </w:t>
      </w:r>
      <w:proofErr w:type="spellStart"/>
      <w:r>
        <w:t>aisdhiashd</w:t>
      </w:r>
      <w:proofErr w:type="spellEnd"/>
      <w:r>
        <w:t xml:space="preserve"> </w:t>
      </w:r>
      <w:proofErr w:type="spellStart"/>
      <w:r>
        <w:t>asjdas</w:t>
      </w:r>
      <w:proofErr w:type="spellEnd"/>
      <w:r>
        <w:t xml:space="preserve"> </w:t>
      </w:r>
      <w:proofErr w:type="spellStart"/>
      <w:r>
        <w:t>ihda</w:t>
      </w:r>
      <w:proofErr w:type="spellEnd"/>
      <w:r>
        <w:t xml:space="preserve"> </w:t>
      </w:r>
      <w:proofErr w:type="spellStart"/>
      <w:r>
        <w:t>nskansida</w:t>
      </w:r>
      <w:proofErr w:type="spellEnd"/>
      <w:r>
        <w:t xml:space="preserve"> </w:t>
      </w:r>
      <w:proofErr w:type="spellStart"/>
      <w:r>
        <w:t>aisdj</w:t>
      </w:r>
      <w:proofErr w:type="spellEnd"/>
      <w:r>
        <w:t xml:space="preserve"> asdisdjjjjjjjjjjjjjjjjjjjjjjjjjjjjjjjjjjjjjjjjjjjjjjjjjjjjjjjjjjjjj </w:t>
      </w:r>
    </w:p>
    <w:sectPr w:rsidR="00420F85" w:rsidRPr="00017822" w:rsidSect="0032128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14BD" w:rsidRDefault="006414BD" w:rsidP="00B314E1">
      <w:pPr>
        <w:spacing w:after="0"/>
      </w:pPr>
      <w:r>
        <w:separator/>
      </w:r>
    </w:p>
  </w:endnote>
  <w:endnote w:type="continuationSeparator" w:id="0">
    <w:p w:rsidR="006414BD" w:rsidRDefault="006414BD" w:rsidP="00B314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8838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1282" w:rsidRDefault="00321282" w:rsidP="00321282">
        <w:pPr>
          <w:pStyle w:val="Footer"/>
          <w:ind w:right="-56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670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21282" w:rsidRPr="00321282" w:rsidRDefault="00321282">
    <w:pPr>
      <w:pStyle w:val="Footer"/>
      <w:rPr>
        <w:sz w:val="20"/>
        <w:szCs w:val="20"/>
      </w:rPr>
    </w:pPr>
    <w:r>
      <w:rPr>
        <w:sz w:val="20"/>
        <w:szCs w:val="20"/>
      </w:rPr>
      <w:t>Fábio Parreirinha Nº39329</w:t>
    </w:r>
    <w:r>
      <w:rPr>
        <w:sz w:val="20"/>
        <w:szCs w:val="20"/>
      </w:rPr>
      <w:tab/>
      <w:t>Aluno 2</w:t>
    </w:r>
    <w:r>
      <w:rPr>
        <w:sz w:val="20"/>
        <w:szCs w:val="20"/>
      </w:rPr>
      <w:tab/>
      <w:t>Aluno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14BD" w:rsidRDefault="006414BD" w:rsidP="00B314E1">
      <w:pPr>
        <w:spacing w:after="0"/>
      </w:pPr>
      <w:r>
        <w:separator/>
      </w:r>
    </w:p>
  </w:footnote>
  <w:footnote w:type="continuationSeparator" w:id="0">
    <w:p w:rsidR="006414BD" w:rsidRDefault="006414BD" w:rsidP="00B314E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4E1" w:rsidRPr="00321282" w:rsidRDefault="00321282" w:rsidP="00321282">
    <w:pPr>
      <w:pStyle w:val="Header"/>
      <w:tabs>
        <w:tab w:val="clear" w:pos="8504"/>
        <w:tab w:val="right" w:pos="9356"/>
      </w:tabs>
      <w:rPr>
        <w:lang w:val="en-US"/>
      </w:rPr>
    </w:pPr>
    <w:r>
      <w:rPr>
        <w:noProof/>
        <w:lang w:eastAsia="pt-PT"/>
      </w:rPr>
      <w:drawing>
        <wp:inline distT="0" distB="0" distL="0" distR="0" wp14:anchorId="7881270B" wp14:editId="0DC3C763">
          <wp:extent cx="781050" cy="358556"/>
          <wp:effectExtent l="0" t="0" r="0" b="3810"/>
          <wp:docPr id="2" name="Picture 2" descr="D:\ISEL - Eng informática\GERAL\iselPre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ISEL - Eng informática\GERAL\iselPret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798" cy="36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n-US"/>
      </w:rPr>
      <w:tab/>
    </w:r>
    <w:r>
      <w:rPr>
        <w:lang w:val="en-US"/>
      </w:rPr>
      <w:tab/>
    </w:r>
    <w:r w:rsidRPr="00966701">
      <w:rPr>
        <w:rStyle w:val="Heading3Char"/>
      </w:rPr>
      <w:t>Nome do trabalho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85"/>
    <w:rsid w:val="000F667A"/>
    <w:rsid w:val="00321282"/>
    <w:rsid w:val="00401AF3"/>
    <w:rsid w:val="00420F85"/>
    <w:rsid w:val="004B2692"/>
    <w:rsid w:val="006414BD"/>
    <w:rsid w:val="00966701"/>
    <w:rsid w:val="00B314E1"/>
    <w:rsid w:val="00BF0C64"/>
    <w:rsid w:val="00E7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564C63-24E3-4013-923C-25F89A38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1AF3"/>
    <w:rPr>
      <w:rFonts w:eastAsiaTheme="minorHAnsi"/>
      <w:sz w:val="24"/>
      <w:szCs w:val="22"/>
      <w:lang w:val="pt-PT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1AF3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B01513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AF3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B01513" w:themeColor="accent1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B01513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401AF3"/>
    <w:rPr>
      <w:rFonts w:asciiTheme="majorHAnsi" w:eastAsiaTheme="majorEastAsia" w:hAnsiTheme="majorHAnsi" w:cstheme="majorBidi"/>
      <w:color w:val="B01513" w:themeColor="accent1"/>
      <w:sz w:val="32"/>
      <w:szCs w:val="28"/>
      <w:lang w:val="pt-PT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01AF3"/>
    <w:rPr>
      <w:rFonts w:asciiTheme="majorHAnsi" w:eastAsiaTheme="majorEastAsia" w:hAnsiTheme="majorHAnsi" w:cstheme="majorBidi"/>
      <w:color w:val="B01513" w:themeColor="accent1"/>
      <w:sz w:val="28"/>
      <w:szCs w:val="24"/>
      <w:lang w:val="pt-PT" w:eastAsia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rsid w:val="00401AF3"/>
    <w:pPr>
      <w:spacing w:after="0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8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01AF3"/>
    <w:rPr>
      <w:rFonts w:asciiTheme="majorHAnsi" w:eastAsiaTheme="majorEastAsia" w:hAnsiTheme="majorHAnsi" w:cstheme="majorBidi"/>
      <w:color w:val="B01513" w:themeColor="accent1"/>
      <w:kern w:val="28"/>
      <w:sz w:val="80"/>
      <w:szCs w:val="72"/>
      <w:lang w:val="pt-PT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01AF3"/>
    <w:pPr>
      <w:spacing w:before="240" w:after="0" w:line="259" w:lineRule="auto"/>
      <w:outlineLvl w:val="9"/>
    </w:pPr>
    <w:rPr>
      <w:color w:val="830F0E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1A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1AF3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B314E1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314E1"/>
    <w:rPr>
      <w:rFonts w:eastAsiaTheme="minorHAnsi"/>
      <w:sz w:val="24"/>
      <w:szCs w:val="22"/>
      <w:lang w:val="pt-PT" w:eastAsia="en-US"/>
    </w:rPr>
  </w:style>
  <w:style w:type="paragraph" w:styleId="Footer">
    <w:name w:val="footer"/>
    <w:basedOn w:val="Normal"/>
    <w:link w:val="FooterChar"/>
    <w:uiPriority w:val="99"/>
    <w:unhideWhenUsed/>
    <w:rsid w:val="00B314E1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314E1"/>
    <w:rPr>
      <w:rFonts w:eastAsiaTheme="minorHAnsi"/>
      <w:sz w:val="24"/>
      <w:szCs w:val="22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&#225;bio%20Parreirinha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8E99FC-58A7-4AAE-BE5A-D40660DF6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25</TotalTime>
  <Pages>3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Fábio Parreirinha</dc:creator>
  <cp:keywords/>
  <cp:lastModifiedBy>Fábio parreirinha</cp:lastModifiedBy>
  <cp:revision>5</cp:revision>
  <dcterms:created xsi:type="dcterms:W3CDTF">2014-10-04T19:52:00Z</dcterms:created>
  <dcterms:modified xsi:type="dcterms:W3CDTF">2017-10-21T09:34:00Z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