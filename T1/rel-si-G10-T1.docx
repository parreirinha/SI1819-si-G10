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621B" w14:textId="77777777" w:rsidR="00321282" w:rsidRPr="0092667A" w:rsidRDefault="00321282" w:rsidP="00E7622C">
      <w:pPr>
        <w:pStyle w:val="Ttulo"/>
        <w:jc w:val="center"/>
      </w:pPr>
    </w:p>
    <w:p w14:paraId="7E3C9D51" w14:textId="77777777" w:rsidR="00321282" w:rsidRPr="0092667A" w:rsidRDefault="00321282" w:rsidP="00E7622C">
      <w:pPr>
        <w:pStyle w:val="Ttulo"/>
        <w:jc w:val="center"/>
      </w:pPr>
    </w:p>
    <w:p w14:paraId="766C21C3" w14:textId="77777777" w:rsidR="00420F85" w:rsidRPr="0092667A" w:rsidRDefault="003E6C98" w:rsidP="00E7622C">
      <w:pPr>
        <w:pStyle w:val="Ttulo"/>
        <w:jc w:val="center"/>
      </w:pPr>
      <w:r w:rsidRPr="0092667A">
        <w:t>Segurança Informática</w:t>
      </w:r>
    </w:p>
    <w:p w14:paraId="2D582110" w14:textId="77777777" w:rsidR="00420F85" w:rsidRPr="0092667A" w:rsidRDefault="00420F85" w:rsidP="00420F85"/>
    <w:p w14:paraId="28F939F5" w14:textId="77777777" w:rsidR="00420F85" w:rsidRPr="0092667A" w:rsidRDefault="00420F85" w:rsidP="00420F85"/>
    <w:p w14:paraId="7C3128FE" w14:textId="77777777" w:rsidR="00420F85" w:rsidRPr="0092667A" w:rsidRDefault="00420F85" w:rsidP="00420F85"/>
    <w:p w14:paraId="04FE92EF" w14:textId="77777777" w:rsidR="00E7622C" w:rsidRPr="0092667A" w:rsidRDefault="00E7622C" w:rsidP="00420F85"/>
    <w:p w14:paraId="35579BA3" w14:textId="77777777" w:rsidR="00E7622C" w:rsidRPr="0092667A" w:rsidRDefault="00E7622C" w:rsidP="00420F85"/>
    <w:p w14:paraId="7CFA9A9F" w14:textId="77777777" w:rsidR="00E7622C" w:rsidRPr="0092667A" w:rsidRDefault="00E7622C" w:rsidP="00420F85"/>
    <w:p w14:paraId="350AC0DF" w14:textId="77777777" w:rsidR="00E7622C" w:rsidRPr="0092667A" w:rsidRDefault="00E7622C" w:rsidP="00420F85">
      <w:r w:rsidRPr="0092667A">
        <w:rPr>
          <w:noProof/>
          <w:lang w:eastAsia="pt-PT"/>
        </w:rPr>
        <w:drawing>
          <wp:inline distT="0" distB="0" distL="0" distR="0" wp14:anchorId="4271AC1B" wp14:editId="1DE464A6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F45" w14:textId="77777777" w:rsidR="00E7622C" w:rsidRPr="0092667A" w:rsidRDefault="00E7622C" w:rsidP="00420F85"/>
    <w:p w14:paraId="2B09161D" w14:textId="77777777" w:rsidR="00E7622C" w:rsidRPr="0092667A" w:rsidRDefault="00E7622C" w:rsidP="00420F85"/>
    <w:p w14:paraId="16A22DAE" w14:textId="77777777" w:rsidR="00E7622C" w:rsidRPr="0092667A" w:rsidRDefault="00E7622C" w:rsidP="00E7622C">
      <w:pPr>
        <w:jc w:val="center"/>
        <w:rPr>
          <w:b/>
          <w:color w:val="FF0000"/>
          <w:szCs w:val="24"/>
        </w:rPr>
      </w:pPr>
      <w:r w:rsidRPr="0092667A">
        <w:rPr>
          <w:b/>
          <w:color w:val="FF0000"/>
          <w:szCs w:val="24"/>
        </w:rPr>
        <w:t>(imagem de capa!!)</w:t>
      </w:r>
    </w:p>
    <w:p w14:paraId="66BF2933" w14:textId="77777777" w:rsidR="00E7622C" w:rsidRPr="0092667A" w:rsidRDefault="00E7622C" w:rsidP="00E7622C">
      <w:pPr>
        <w:rPr>
          <w:color w:val="FF0000"/>
        </w:rPr>
      </w:pPr>
    </w:p>
    <w:p w14:paraId="4E9C842F" w14:textId="77777777" w:rsidR="00401AF3" w:rsidRPr="0092667A" w:rsidRDefault="00401AF3" w:rsidP="00E7622C">
      <w:pPr>
        <w:rPr>
          <w:color w:val="FF0000"/>
        </w:rPr>
      </w:pPr>
    </w:p>
    <w:p w14:paraId="6587E62C" w14:textId="77777777" w:rsidR="00401AF3" w:rsidRPr="0092667A" w:rsidRDefault="00401AF3" w:rsidP="00E7622C">
      <w:pPr>
        <w:rPr>
          <w:color w:val="FF0000"/>
        </w:rPr>
      </w:pPr>
    </w:p>
    <w:p w14:paraId="299623CA" w14:textId="77777777" w:rsidR="00401AF3" w:rsidRPr="0092667A" w:rsidRDefault="00401AF3" w:rsidP="00E7622C">
      <w:pPr>
        <w:rPr>
          <w:color w:val="FF0000"/>
        </w:rPr>
      </w:pPr>
    </w:p>
    <w:p w14:paraId="7FE7D53F" w14:textId="77777777" w:rsidR="00401AF3" w:rsidRPr="0092667A" w:rsidRDefault="00401AF3" w:rsidP="00E7622C">
      <w:pPr>
        <w:rPr>
          <w:color w:val="FF0000"/>
        </w:rPr>
      </w:pPr>
    </w:p>
    <w:p w14:paraId="7BECBC0F" w14:textId="77777777" w:rsidR="00401AF3" w:rsidRPr="0092667A" w:rsidRDefault="00401AF3" w:rsidP="00E7622C">
      <w:pPr>
        <w:rPr>
          <w:color w:val="FF0000"/>
        </w:rPr>
      </w:pPr>
    </w:p>
    <w:p w14:paraId="43F77420" w14:textId="77777777" w:rsidR="00401AF3" w:rsidRPr="0092667A" w:rsidRDefault="00401AF3" w:rsidP="00E7622C">
      <w:pPr>
        <w:rPr>
          <w:color w:val="FF0000"/>
        </w:rPr>
      </w:pPr>
    </w:p>
    <w:p w14:paraId="072EC007" w14:textId="77777777" w:rsidR="00401AF3" w:rsidRPr="0092667A" w:rsidRDefault="00401AF3" w:rsidP="00E7622C">
      <w:pPr>
        <w:rPr>
          <w:color w:val="FF0000"/>
        </w:rPr>
      </w:pPr>
    </w:p>
    <w:p w14:paraId="27897C33" w14:textId="77777777" w:rsidR="00401AF3" w:rsidRPr="0092667A" w:rsidRDefault="00401AF3" w:rsidP="00E7622C">
      <w:pPr>
        <w:rPr>
          <w:color w:val="FF0000"/>
        </w:rPr>
      </w:pPr>
    </w:p>
    <w:p w14:paraId="606E7815" w14:textId="77777777" w:rsidR="00401AF3" w:rsidRPr="0092667A" w:rsidRDefault="00401AF3" w:rsidP="00E7622C">
      <w:pPr>
        <w:rPr>
          <w:color w:val="FF0000"/>
        </w:rPr>
      </w:pPr>
    </w:p>
    <w:p w14:paraId="0901A961" w14:textId="77777777" w:rsidR="00401AF3" w:rsidRPr="0092667A" w:rsidRDefault="00401AF3" w:rsidP="00E7622C">
      <w:pPr>
        <w:rPr>
          <w:color w:val="FF0000"/>
        </w:rPr>
      </w:pPr>
    </w:p>
    <w:p w14:paraId="1FCBA95C" w14:textId="77777777" w:rsidR="00E7622C" w:rsidRPr="0092667A" w:rsidRDefault="00E7622C" w:rsidP="00E7622C">
      <w:pPr>
        <w:rPr>
          <w:color w:val="FF0000"/>
        </w:rPr>
      </w:pPr>
    </w:p>
    <w:bookmarkStart w:id="0" w:name="_Toc52653240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46346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CEDF6" w14:textId="77777777" w:rsidR="00401AF3" w:rsidRPr="0092667A" w:rsidRDefault="003E6C98" w:rsidP="003E6C98">
          <w:pPr>
            <w:pStyle w:val="Ttulo1"/>
          </w:pPr>
          <w:r w:rsidRPr="0092667A">
            <w:t>Índice</w:t>
          </w:r>
          <w:bookmarkEnd w:id="0"/>
        </w:p>
        <w:p w14:paraId="4DB1D168" w14:textId="77777777" w:rsidR="00401AF3" w:rsidRPr="0092667A" w:rsidRDefault="00401AF3">
          <w:pPr>
            <w:pStyle w:val="ndice1"/>
            <w:tabs>
              <w:tab w:val="right" w:leader="dot" w:pos="9350"/>
            </w:tabs>
          </w:pPr>
        </w:p>
        <w:p w14:paraId="5C058F09" w14:textId="09060B78" w:rsidR="00F028B6" w:rsidRPr="0092667A" w:rsidRDefault="00401AF3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92667A">
            <w:fldChar w:fldCharType="begin"/>
          </w:r>
          <w:r w:rsidRPr="0092667A">
            <w:instrText xml:space="preserve"> TOC \o "1-3" \h \z \u </w:instrText>
          </w:r>
          <w:r w:rsidRPr="0092667A">
            <w:fldChar w:fldCharType="separate"/>
          </w:r>
          <w:hyperlink w:anchor="_Toc526532404" w:history="1">
            <w:r w:rsidR="00F028B6" w:rsidRPr="0092667A">
              <w:rPr>
                <w:rStyle w:val="Hiperligao"/>
                <w:noProof/>
              </w:rPr>
              <w:t>Índice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2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C4D244F" w14:textId="136DD547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5" w:history="1">
            <w:r w:rsidR="00F028B6" w:rsidRPr="0092667A">
              <w:rPr>
                <w:rStyle w:val="Hiperligao"/>
                <w:noProof/>
              </w:rPr>
              <w:t>Questão 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676D4F3" w14:textId="149A96A0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6" w:history="1">
            <w:r w:rsidR="00F028B6" w:rsidRPr="0092667A">
              <w:rPr>
                <w:rStyle w:val="Hiperligao"/>
                <w:noProof/>
              </w:rPr>
              <w:t>Questão 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3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7D4377B" w14:textId="53C1177E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7" w:history="1">
            <w:r w:rsidR="00F028B6" w:rsidRPr="0092667A">
              <w:rPr>
                <w:rStyle w:val="Hiperligao"/>
                <w:noProof/>
              </w:rPr>
              <w:t>Questão 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_Toc526532407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3615548" w14:textId="127179F9" w:rsidR="00F028B6" w:rsidRPr="0092667A" w:rsidRDefault="00E21D5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8" w:history="1">
            <w:r w:rsidR="00F028B6" w:rsidRPr="0092667A">
              <w:rPr>
                <w:rStyle w:val="Hiperligao"/>
                <w:noProof/>
              </w:rPr>
              <w:t>3.1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_Toc526532408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58117EB3" w14:textId="0BCBCFBC" w:rsidR="00F028B6" w:rsidRPr="0092667A" w:rsidRDefault="00E21D5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09" w:history="1">
            <w:r w:rsidR="00F028B6" w:rsidRPr="0092667A">
              <w:rPr>
                <w:rStyle w:val="Hiperligao"/>
                <w:noProof/>
              </w:rPr>
              <w:t>3.2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_Toc526532409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4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236872C" w14:textId="46F6D5F3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0" w:history="1">
            <w:r w:rsidR="00F028B6" w:rsidRPr="0092667A">
              <w:rPr>
                <w:rStyle w:val="Hiperligao"/>
                <w:noProof/>
              </w:rPr>
              <w:t>Questão 4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_Toc526532410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5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70EC7D45" w14:textId="0E1CA3DA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1" w:history="1">
            <w:r w:rsidR="00F028B6" w:rsidRPr="0092667A">
              <w:rPr>
                <w:rStyle w:val="Hiperligao"/>
                <w:noProof/>
              </w:rPr>
              <w:t>Questão 5 - MD5 Collision Attack Lab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_Toc526532411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B8EBB8C" w14:textId="620E9237" w:rsidR="00F028B6" w:rsidRPr="0092667A" w:rsidRDefault="00E21D5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2" w:history="1">
            <w:r w:rsidR="00F028B6" w:rsidRPr="0092667A">
              <w:rPr>
                <w:rStyle w:val="Hiperligao"/>
                <w:noProof/>
              </w:rPr>
              <w:t>2.1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_Toc526532412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6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DBDD0E2" w14:textId="51731463" w:rsidR="00F028B6" w:rsidRPr="0092667A" w:rsidRDefault="00E21D5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3" w:history="1">
            <w:r w:rsidR="00F028B6" w:rsidRPr="0092667A">
              <w:rPr>
                <w:rStyle w:val="Hiperligao"/>
                <w:noProof/>
              </w:rPr>
              <w:t>2.2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_Toc526532413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260364F1" w14:textId="5CFCA98E" w:rsidR="00F028B6" w:rsidRPr="0092667A" w:rsidRDefault="00E21D5A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4" w:history="1">
            <w:r w:rsidR="00F028B6" w:rsidRPr="0092667A">
              <w:rPr>
                <w:rStyle w:val="Hiperligao"/>
                <w:noProof/>
              </w:rPr>
              <w:t>2.3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_Toc526532414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6B442852" w14:textId="62D47FFB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5" w:history="1">
            <w:r w:rsidR="00F028B6" w:rsidRPr="0092667A">
              <w:rPr>
                <w:rStyle w:val="Hiperligao"/>
                <w:noProof/>
              </w:rPr>
              <w:t>Questão 6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_Toc526532415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30CBC987" w14:textId="267FE9F9" w:rsidR="00F028B6" w:rsidRPr="0092667A" w:rsidRDefault="00E21D5A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6532416" w:history="1">
            <w:r w:rsidR="00F028B6" w:rsidRPr="0092667A">
              <w:rPr>
                <w:rStyle w:val="Hiperligao"/>
                <w:noProof/>
              </w:rPr>
              <w:t>Questão 7</w:t>
            </w:r>
            <w:r w:rsidR="00F028B6" w:rsidRPr="0092667A">
              <w:rPr>
                <w:noProof/>
                <w:webHidden/>
              </w:rPr>
              <w:tab/>
            </w:r>
            <w:r w:rsidR="00F028B6" w:rsidRPr="0092667A">
              <w:rPr>
                <w:noProof/>
                <w:webHidden/>
              </w:rPr>
              <w:fldChar w:fldCharType="begin"/>
            </w:r>
            <w:r w:rsidR="00F028B6" w:rsidRPr="0092667A">
              <w:rPr>
                <w:noProof/>
                <w:webHidden/>
              </w:rPr>
              <w:instrText xml:space="preserve"> PAGEREF _Toc526532416 \h </w:instrText>
            </w:r>
            <w:r w:rsidR="00F028B6" w:rsidRPr="0092667A">
              <w:rPr>
                <w:noProof/>
                <w:webHidden/>
              </w:rPr>
            </w:r>
            <w:r w:rsidR="00F028B6" w:rsidRPr="0092667A">
              <w:rPr>
                <w:noProof/>
                <w:webHidden/>
              </w:rPr>
              <w:fldChar w:fldCharType="separate"/>
            </w:r>
            <w:r w:rsidR="00F028B6" w:rsidRPr="0092667A">
              <w:rPr>
                <w:noProof/>
                <w:webHidden/>
              </w:rPr>
              <w:t>8</w:t>
            </w:r>
            <w:r w:rsidR="00F028B6" w:rsidRPr="0092667A">
              <w:rPr>
                <w:noProof/>
                <w:webHidden/>
              </w:rPr>
              <w:fldChar w:fldCharType="end"/>
            </w:r>
          </w:hyperlink>
        </w:p>
        <w:p w14:paraId="11C3B7E2" w14:textId="06509234" w:rsidR="00401AF3" w:rsidRPr="0092667A" w:rsidRDefault="00401AF3">
          <w:r w:rsidRPr="0092667A">
            <w:rPr>
              <w:b/>
              <w:bCs/>
              <w:noProof/>
            </w:rPr>
            <w:fldChar w:fldCharType="end"/>
          </w:r>
        </w:p>
      </w:sdtContent>
    </w:sdt>
    <w:p w14:paraId="1C7212E0" w14:textId="77777777" w:rsidR="00BF0C64" w:rsidRPr="0092667A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92667A">
        <w:br w:type="page"/>
      </w:r>
    </w:p>
    <w:p w14:paraId="5F4AD093" w14:textId="77777777" w:rsidR="003E6C98" w:rsidRPr="0092667A" w:rsidRDefault="003E6C98" w:rsidP="000C5BBD">
      <w:pPr>
        <w:pStyle w:val="Ttulo2"/>
      </w:pPr>
      <w:bookmarkStart w:id="1" w:name="_Toc526532405"/>
      <w:r w:rsidRPr="0092667A">
        <w:lastRenderedPageBreak/>
        <w:t>Questão 1</w:t>
      </w:r>
      <w:bookmarkEnd w:id="1"/>
    </w:p>
    <w:p w14:paraId="54306FE4" w14:textId="77777777" w:rsidR="003E6C98" w:rsidRPr="0092667A" w:rsidRDefault="003E6C98" w:rsidP="00420F85"/>
    <w:p w14:paraId="61416B85" w14:textId="77777777" w:rsidR="00430A47" w:rsidRPr="0092667A" w:rsidRDefault="00430A47" w:rsidP="00430A47">
      <w:pPr>
        <w:spacing w:after="160" w:line="259" w:lineRule="auto"/>
      </w:pPr>
      <w:r w:rsidRPr="0092667A">
        <w:t xml:space="preserve">Se o atacante conseguir que o resultado da passagem de duas mensagens distintas (x e x’) na função de </w:t>
      </w:r>
      <w:proofErr w:type="spellStart"/>
      <w:r w:rsidRPr="0092667A">
        <w:t>hash</w:t>
      </w:r>
      <w:proofErr w:type="spellEnd"/>
      <w:r w:rsidRPr="0092667A">
        <w:t xml:space="preserve"> seja igual, então este estaria na condição de conseguir forjar uma assinatura digital fazendo-se passar por outra pessoa.</w:t>
      </w:r>
    </w:p>
    <w:p w14:paraId="25C6CA86" w14:textId="77777777" w:rsidR="00430A47" w:rsidRPr="0092667A" w:rsidRDefault="00430A47" w:rsidP="00420F85"/>
    <w:p w14:paraId="56543E29" w14:textId="77777777" w:rsidR="003E6C98" w:rsidRPr="0092667A" w:rsidRDefault="003E6C98" w:rsidP="000C5BBD">
      <w:pPr>
        <w:pStyle w:val="Ttulo2"/>
      </w:pPr>
      <w:bookmarkStart w:id="2" w:name="_Toc526532406"/>
      <w:r w:rsidRPr="0092667A">
        <w:t>Questão 2</w:t>
      </w:r>
      <w:bookmarkEnd w:id="2"/>
    </w:p>
    <w:p w14:paraId="78E18FAC" w14:textId="77777777" w:rsidR="003E6C98" w:rsidRPr="0092667A" w:rsidRDefault="003E6C98" w:rsidP="00420F85"/>
    <w:p w14:paraId="00519F17" w14:textId="77777777" w:rsidR="00430A47" w:rsidRPr="0092667A" w:rsidRDefault="00430A47" w:rsidP="00430A47">
      <w:r w:rsidRPr="0092667A">
        <w:t xml:space="preserve">Se T é um esquema MAC logo: </w:t>
      </w:r>
    </w:p>
    <w:p w14:paraId="5650F485" w14:textId="77777777" w:rsidR="00430A47" w:rsidRPr="0092667A" w:rsidRDefault="00430A47" w:rsidP="00430A47">
      <w:pPr>
        <w:pStyle w:val="PargrafodaLista"/>
        <w:numPr>
          <w:ilvl w:val="0"/>
          <w:numId w:val="5"/>
        </w:numPr>
        <w:spacing w:after="160" w:line="259" w:lineRule="auto"/>
      </w:pPr>
      <w:r w:rsidRPr="0092667A">
        <w:rPr>
          <w:b/>
          <w:i/>
        </w:rPr>
        <w:t>m</w:t>
      </w:r>
      <w:r w:rsidRPr="0092667A">
        <w:t xml:space="preserve"> passará por um canal inseguro e será possível </w:t>
      </w:r>
      <w:proofErr w:type="spellStart"/>
      <w:r w:rsidRPr="0092667A">
        <w:t>interceptar</w:t>
      </w:r>
      <w:proofErr w:type="spellEnd"/>
      <w:r w:rsidRPr="0092667A">
        <w:t xml:space="preserve"> este valor.</w:t>
      </w:r>
    </w:p>
    <w:p w14:paraId="7AC170E0" w14:textId="77777777" w:rsidR="00430A47" w:rsidRPr="0092667A" w:rsidRDefault="00430A47" w:rsidP="00430A47">
      <w:r w:rsidRPr="0092667A">
        <w:t>Ao aplicar E já sabemos qual é:</w:t>
      </w:r>
    </w:p>
    <w:p w14:paraId="6A143271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a sua chave: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>m)</w:t>
      </w:r>
    </w:p>
    <w:p w14:paraId="23DFF6A3" w14:textId="77777777" w:rsidR="00430A47" w:rsidRPr="0092667A" w:rsidRDefault="00430A47" w:rsidP="00430A47">
      <w:pPr>
        <w:pStyle w:val="PargrafodaLista"/>
        <w:numPr>
          <w:ilvl w:val="0"/>
          <w:numId w:val="6"/>
        </w:numPr>
        <w:spacing w:after="160" w:line="259" w:lineRule="auto"/>
      </w:pPr>
      <w:r w:rsidRPr="0092667A">
        <w:t xml:space="preserve">e a sua mensagem: </w:t>
      </w:r>
      <w:r w:rsidRPr="0092667A">
        <w:rPr>
          <w:b/>
          <w:i/>
        </w:rPr>
        <w:t>m</w:t>
      </w:r>
      <w:r w:rsidRPr="0092667A">
        <w:t xml:space="preserve"> (devido a esta passar em T no seu canal inseguro)</w:t>
      </w:r>
    </w:p>
    <w:p w14:paraId="6205A008" w14:textId="77777777" w:rsidR="00430A47" w:rsidRPr="0092667A" w:rsidRDefault="00430A47" w:rsidP="00430A47">
      <w:r w:rsidRPr="0092667A">
        <w:t xml:space="preserve">Com estes dois valores conhecendo algoritmo </w:t>
      </w:r>
      <w:r w:rsidRPr="0092667A">
        <w:rPr>
          <w:b/>
        </w:rPr>
        <w:t>E</w:t>
      </w:r>
      <w:r w:rsidRPr="0092667A">
        <w:t xml:space="preserve"> conseguimos decifrar o seu resultado.</w:t>
      </w:r>
    </w:p>
    <w:p w14:paraId="0CD9446D" w14:textId="77777777" w:rsidR="00430A47" w:rsidRPr="0092667A" w:rsidRDefault="00430A47" w:rsidP="00430A47">
      <w:r w:rsidRPr="0092667A">
        <w:t xml:space="preserve">Desta forma estando na posse de </w:t>
      </w:r>
      <w:r w:rsidRPr="0092667A">
        <w:rPr>
          <w:b/>
          <w:i/>
        </w:rPr>
        <w:t>T(k</w:t>
      </w:r>
      <w:proofErr w:type="gramStart"/>
      <w:r w:rsidRPr="0092667A">
        <w:rPr>
          <w:b/>
          <w:i/>
        </w:rPr>
        <w:t>1)(</w:t>
      </w:r>
      <w:proofErr w:type="gramEnd"/>
      <w:r w:rsidRPr="0092667A">
        <w:rPr>
          <w:b/>
          <w:i/>
        </w:rPr>
        <w:t xml:space="preserve">m) </w:t>
      </w:r>
      <w:r w:rsidRPr="0092667A">
        <w:t xml:space="preserve">e </w:t>
      </w:r>
      <w:proofErr w:type="spellStart"/>
      <w:r w:rsidRPr="0092667A">
        <w:rPr>
          <w:b/>
          <w:i/>
        </w:rPr>
        <w:t>Es</w:t>
      </w:r>
      <w:proofErr w:type="spellEnd"/>
      <w:r w:rsidRPr="0092667A">
        <w:rPr>
          <w:b/>
          <w:i/>
        </w:rPr>
        <w:t>(T(k1)(m)1::L)(m)</w:t>
      </w:r>
      <w:r w:rsidRPr="0092667A">
        <w:t xml:space="preserve"> e fazendo a sua concatenação bit a bit obtém-se o criptograma CI(m). Por este meio prova-se que CI não é fiável para ser um criptograma de autenticidade visto que é possível ser quebrado.</w:t>
      </w:r>
    </w:p>
    <w:p w14:paraId="0622C432" w14:textId="77777777" w:rsidR="00430A47" w:rsidRPr="0092667A" w:rsidRDefault="00430A47" w:rsidP="00F028B6">
      <w:pPr>
        <w:jc w:val="center"/>
      </w:pPr>
    </w:p>
    <w:p w14:paraId="29005368" w14:textId="77777777" w:rsidR="003E6C98" w:rsidRPr="0092667A" w:rsidRDefault="003E6C98" w:rsidP="00EC7E7B">
      <w:pPr>
        <w:pStyle w:val="Ttulo2"/>
      </w:pPr>
      <w:bookmarkStart w:id="3" w:name="_Toc526532407"/>
      <w:r w:rsidRPr="0092667A">
        <w:lastRenderedPageBreak/>
        <w:t>Questão 3</w:t>
      </w:r>
      <w:bookmarkEnd w:id="3"/>
    </w:p>
    <w:p w14:paraId="0C8C883D" w14:textId="77777777" w:rsidR="003E6C98" w:rsidRPr="0092667A" w:rsidRDefault="003E6C98" w:rsidP="00EC7E7B">
      <w:pPr>
        <w:keepNext/>
        <w:keepLines/>
      </w:pPr>
    </w:p>
    <w:p w14:paraId="06533C45" w14:textId="137CBD7E" w:rsidR="00430A47" w:rsidRPr="0092667A" w:rsidRDefault="00430A47" w:rsidP="00EC7E7B">
      <w:pPr>
        <w:pStyle w:val="Ttulo3"/>
      </w:pPr>
      <w:bookmarkStart w:id="4" w:name="_Toc526532408"/>
      <w:r w:rsidRPr="0092667A">
        <w:t>3.1</w:t>
      </w:r>
      <w:bookmarkEnd w:id="4"/>
    </w:p>
    <w:p w14:paraId="337E5986" w14:textId="113D3FDA" w:rsidR="00E51686" w:rsidRPr="0092667A" w:rsidRDefault="00E51686" w:rsidP="00EC7E7B">
      <w:pPr>
        <w:keepNext/>
        <w:keepLines/>
      </w:pPr>
    </w:p>
    <w:p w14:paraId="0CF5181E" w14:textId="77777777" w:rsidR="00EC7E7B" w:rsidRPr="0092667A" w:rsidRDefault="00E51686" w:rsidP="00EC7E7B">
      <w:pPr>
        <w:keepNext/>
        <w:keepLines/>
        <w:jc w:val="center"/>
      </w:pPr>
      <w:r w:rsidRPr="0092667A">
        <w:object w:dxaOrig="4815" w:dyaOrig="5731" w14:anchorId="2A410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286.5pt" o:ole="">
            <v:imagedata r:id="rId10" o:title=""/>
          </v:shape>
          <o:OLEObject Type="Embed" ProgID="Visio.Drawing.15" ShapeID="_x0000_i1025" DrawAspect="Content" ObjectID="_1600791794" r:id="rId11"/>
        </w:object>
      </w:r>
    </w:p>
    <w:p w14:paraId="75C73D52" w14:textId="6529FF28" w:rsidR="00E51686" w:rsidRPr="0092667A" w:rsidRDefault="00EC7E7B" w:rsidP="00EC7E7B">
      <w:pPr>
        <w:pStyle w:val="Legenda"/>
        <w:keepLines/>
        <w:jc w:val="center"/>
      </w:pPr>
      <w:bookmarkStart w:id="5" w:name="_Ref526519188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1</w:t>
      </w:r>
      <w:r w:rsidRPr="0092667A">
        <w:fldChar w:fldCharType="end"/>
      </w:r>
      <w:bookmarkEnd w:id="5"/>
      <w:r w:rsidR="00210E51" w:rsidRPr="0092667A">
        <w:t xml:space="preserve"> – algoritmo de decifra</w:t>
      </w:r>
    </w:p>
    <w:p w14:paraId="423BC7B5" w14:textId="77777777" w:rsidR="00430A47" w:rsidRPr="0092667A" w:rsidRDefault="00430A47" w:rsidP="00430A47"/>
    <w:p w14:paraId="0A693DC7" w14:textId="77777777" w:rsidR="00430A47" w:rsidRPr="0092667A" w:rsidRDefault="00430A47" w:rsidP="00430A47"/>
    <w:p w14:paraId="0273B8AA" w14:textId="77777777" w:rsidR="00430A47" w:rsidRPr="0092667A" w:rsidRDefault="00430A47" w:rsidP="00430A47">
      <w:pPr>
        <w:pStyle w:val="Ttulo3"/>
      </w:pPr>
      <w:bookmarkStart w:id="6" w:name="_Toc526532409"/>
      <w:r w:rsidRPr="0092667A">
        <w:t>3.2</w:t>
      </w:r>
      <w:bookmarkEnd w:id="6"/>
    </w:p>
    <w:p w14:paraId="2C7FFC2B" w14:textId="71BB8FE0" w:rsidR="00430A47" w:rsidRPr="0092667A" w:rsidRDefault="00210E51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>No modo CBC a existência de blocos de texto em claro afeta a cifra dos blocos seguintes porque o resultado da cifra de um bloco é usado para realizar um XOR com o bloco seguinte e esse resultado é o input do algoritmo de cifra. O mesmo já não acontece no algoritmo acima apresentado, porque</w:t>
      </w:r>
      <w:r w:rsidR="00F35C10" w:rsidRPr="0092667A">
        <w:t xml:space="preserve"> mesmo que X0 tenha padrões de texto em claro o resultado da sua cifra não será utilizado para cifrar o bloco seguinte.</w:t>
      </w:r>
    </w:p>
    <w:p w14:paraId="44F9D01F" w14:textId="77777777" w:rsidR="00430A47" w:rsidRPr="0092667A" w:rsidRDefault="00430A47" w:rsidP="00210E51">
      <w:pPr>
        <w:pStyle w:val="PargrafodaLista"/>
        <w:tabs>
          <w:tab w:val="left" w:pos="284"/>
        </w:tabs>
        <w:spacing w:after="160" w:line="259" w:lineRule="auto"/>
        <w:ind w:left="0"/>
        <w:rPr>
          <w:b/>
        </w:rPr>
      </w:pPr>
    </w:p>
    <w:p w14:paraId="3EB1FF37" w14:textId="417359D2" w:rsidR="00430A47" w:rsidRPr="0092667A" w:rsidRDefault="00430A47" w:rsidP="00210E51">
      <w:pPr>
        <w:pStyle w:val="PargrafodaLista"/>
        <w:numPr>
          <w:ilvl w:val="0"/>
          <w:numId w:val="7"/>
        </w:numPr>
        <w:tabs>
          <w:tab w:val="left" w:pos="284"/>
        </w:tabs>
        <w:spacing w:after="160" w:line="259" w:lineRule="auto"/>
        <w:ind w:left="0" w:firstLine="0"/>
      </w:pPr>
      <w:r w:rsidRPr="0092667A">
        <w:t xml:space="preserve">Neste modo de operação é possível realizar paralelização de trabalho na operação de cifragem visto que para cifrar o bloco seguinte não é necessário utilizar </w:t>
      </w:r>
      <w:r w:rsidR="00F35C10" w:rsidRPr="0092667A">
        <w:t>o</w:t>
      </w:r>
      <w:r w:rsidRPr="0092667A">
        <w:t xml:space="preserve"> resultado </w:t>
      </w:r>
      <w:r w:rsidR="00F35C10" w:rsidRPr="0092667A">
        <w:t>da cifra do bloco anterior</w:t>
      </w:r>
      <w:r w:rsidRPr="0092667A">
        <w:t>. No extremo oposto a este caso está o modo de operação CBC que para cifra</w:t>
      </w:r>
      <w:r w:rsidR="00F35C10" w:rsidRPr="0092667A">
        <w:t>r</w:t>
      </w:r>
      <w:r w:rsidRPr="0092667A">
        <w:t xml:space="preserve"> um bloco </w:t>
      </w:r>
      <w:r w:rsidRPr="0092667A">
        <w:rPr>
          <w:i/>
        </w:rPr>
        <w:t>“i”</w:t>
      </w:r>
      <w:r w:rsidRPr="0092667A">
        <w:t xml:space="preserve"> necessita conhecer o resultado da cifra do bloco </w:t>
      </w:r>
      <w:r w:rsidRPr="0092667A">
        <w:rPr>
          <w:i/>
        </w:rPr>
        <w:t>“i-1”</w:t>
      </w:r>
      <w:r w:rsidRPr="0092667A">
        <w:t xml:space="preserve"> para realizar o </w:t>
      </w:r>
      <w:r w:rsidRPr="0092667A">
        <w:rPr>
          <w:i/>
        </w:rPr>
        <w:t>XOR</w:t>
      </w:r>
      <w:r w:rsidRPr="0092667A">
        <w:t xml:space="preserve"> com o resultado do bloco </w:t>
      </w:r>
      <w:proofErr w:type="spellStart"/>
      <w:r w:rsidRPr="0092667A">
        <w:t>Ep</w:t>
      </w:r>
      <w:proofErr w:type="spellEnd"/>
      <w:r w:rsidRPr="0092667A">
        <w:t xml:space="preserve">(k). Caso i=0 então o valor com o qual será realizado o </w:t>
      </w:r>
      <w:r w:rsidRPr="0092667A">
        <w:rPr>
          <w:i/>
        </w:rPr>
        <w:t>XOR</w:t>
      </w:r>
      <w:r w:rsidRPr="0092667A">
        <w:t xml:space="preserve"> será o de um Vetor Inicial (IV).</w:t>
      </w:r>
    </w:p>
    <w:p w14:paraId="4D98C589" w14:textId="77777777" w:rsidR="00430A47" w:rsidRPr="0092667A" w:rsidRDefault="00430A47" w:rsidP="00420F85"/>
    <w:p w14:paraId="1AAF6C20" w14:textId="33B49D59" w:rsidR="003E6C98" w:rsidRPr="00D7762F" w:rsidRDefault="003E6C98" w:rsidP="000C5BBD">
      <w:pPr>
        <w:pStyle w:val="Ttulo2"/>
        <w:rPr>
          <w:lang w:val="en-US"/>
        </w:rPr>
      </w:pPr>
      <w:bookmarkStart w:id="7" w:name="_Toc526532410"/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4</w:t>
      </w:r>
      <w:bookmarkEnd w:id="7"/>
    </w:p>
    <w:p w14:paraId="6BEBA1FF" w14:textId="77777777" w:rsidR="00D7762F" w:rsidRPr="00D7762F" w:rsidRDefault="00D7762F">
      <w:pPr>
        <w:rPr>
          <w:lang w:val="en-US"/>
        </w:rPr>
      </w:pPr>
    </w:p>
    <w:p w14:paraId="2B308551" w14:textId="77777777" w:rsidR="00D7762F" w:rsidRDefault="00D7762F" w:rsidP="00D7762F">
      <w:pPr>
        <w:pStyle w:val="Ttulo3"/>
        <w:rPr>
          <w:lang w:val="en-US"/>
        </w:rPr>
      </w:pPr>
      <w:r>
        <w:rPr>
          <w:lang w:val="en-US"/>
        </w:rPr>
        <w:t>4.1</w:t>
      </w:r>
    </w:p>
    <w:p w14:paraId="1C72F5DD" w14:textId="6B3F47C2" w:rsidR="00D7762F" w:rsidRDefault="00D7762F">
      <w:pPr>
        <w:rPr>
          <w:lang w:val="en-US"/>
        </w:rPr>
      </w:pPr>
    </w:p>
    <w:p w14:paraId="600FC7CA" w14:textId="77777777" w:rsidR="00D7762F" w:rsidRDefault="00D7762F" w:rsidP="00D7762F">
      <w:pPr>
        <w:widowControl w:val="0"/>
        <w:autoSpaceDE w:val="0"/>
        <w:autoSpaceDN w:val="0"/>
        <w:adjustRightInd w:val="0"/>
        <w:spacing w:after="0"/>
        <w:rPr>
          <w:rFonts w:ascii="Arial" w:eastAsiaTheme="minorEastAsia" w:hAnsi="Arial" w:cs="Arial"/>
          <w:szCs w:val="24"/>
          <w:lang w:val="en-US" w:eastAsia="ja-JP"/>
        </w:rPr>
      </w:pPr>
      <w:proofErr w:type="spellStart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>nao</w:t>
      </w:r>
      <w:proofErr w:type="spellEnd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 xml:space="preserve">. </w:t>
      </w:r>
      <w:proofErr w:type="spellStart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>sao</w:t>
      </w:r>
      <w:proofErr w:type="spellEnd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>certificados</w:t>
      </w:r>
      <w:proofErr w:type="spellEnd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 xml:space="preserve"> auto-</w:t>
      </w:r>
      <w:proofErr w:type="spellStart"/>
      <w:r>
        <w:rPr>
          <w:rFonts w:ascii="Arial" w:eastAsiaTheme="minorEastAsia" w:hAnsi="Arial" w:cs="Arial"/>
          <w:color w:val="000000"/>
          <w:szCs w:val="24"/>
          <w:lang w:val="en-US" w:eastAsia="ja-JP"/>
        </w:rPr>
        <w:t>assinados</w:t>
      </w:r>
      <w:proofErr w:type="spellEnd"/>
    </w:p>
    <w:p w14:paraId="75B0C88C" w14:textId="77777777" w:rsidR="00D7762F" w:rsidRDefault="00D7762F">
      <w:pPr>
        <w:rPr>
          <w:lang w:val="en-US"/>
        </w:rPr>
      </w:pPr>
    </w:p>
    <w:p w14:paraId="4AC13470" w14:textId="77777777" w:rsidR="00D7762F" w:rsidRDefault="00D7762F">
      <w:pPr>
        <w:rPr>
          <w:lang w:val="en-US"/>
        </w:rPr>
      </w:pPr>
    </w:p>
    <w:p w14:paraId="5E126C61" w14:textId="77777777" w:rsidR="00D7762F" w:rsidRDefault="00D7762F" w:rsidP="00D7762F">
      <w:pPr>
        <w:pStyle w:val="Ttulo3"/>
        <w:rPr>
          <w:lang w:val="en-US"/>
        </w:rPr>
      </w:pPr>
      <w:r>
        <w:rPr>
          <w:lang w:val="en-US"/>
        </w:rPr>
        <w:t>4.2</w:t>
      </w:r>
    </w:p>
    <w:p w14:paraId="0E469B2F" w14:textId="77777777" w:rsidR="00D7762F" w:rsidRDefault="00D7762F">
      <w:pPr>
        <w:rPr>
          <w:lang w:val="en-US"/>
        </w:rPr>
      </w:pPr>
    </w:p>
    <w:p w14:paraId="43EA9939" w14:textId="77777777" w:rsidR="00D7762F" w:rsidRPr="00D7762F" w:rsidRDefault="00D7762F" w:rsidP="00D7762F">
      <w:pPr>
        <w:widowControl w:val="0"/>
        <w:autoSpaceDE w:val="0"/>
        <w:autoSpaceDN w:val="0"/>
        <w:adjustRightInd w:val="0"/>
        <w:spacing w:after="0"/>
        <w:rPr>
          <w:rFonts w:ascii="Arial" w:eastAsiaTheme="minorEastAsia" w:hAnsi="Arial" w:cs="Arial"/>
          <w:szCs w:val="24"/>
          <w:lang w:eastAsia="ja-JP"/>
        </w:rPr>
      </w:pPr>
      <w:r w:rsidRPr="00D7762F">
        <w:rPr>
          <w:rFonts w:ascii="Arial" w:eastAsiaTheme="minorEastAsia" w:hAnsi="Arial" w:cs="Arial"/>
          <w:color w:val="000000"/>
          <w:szCs w:val="24"/>
          <w:lang w:eastAsia="ja-JP"/>
        </w:rPr>
        <w:t>Sim podee emitir. Depende, se a alice for um certificado folha nao.</w:t>
      </w:r>
    </w:p>
    <w:p w14:paraId="19EDBB13" w14:textId="03D49AE3" w:rsidR="005702D7" w:rsidRPr="00D7762F" w:rsidRDefault="005702D7">
      <w:pPr>
        <w:rPr>
          <w:rFonts w:asciiTheme="majorHAnsi" w:eastAsiaTheme="majorEastAsia" w:hAnsiTheme="majorHAnsi" w:cstheme="majorBidi"/>
          <w:color w:val="B01513" w:themeColor="accent1"/>
          <w:sz w:val="28"/>
          <w:szCs w:val="24"/>
        </w:rPr>
      </w:pPr>
      <w:bookmarkStart w:id="8" w:name="_GoBack"/>
      <w:bookmarkEnd w:id="8"/>
      <w:r w:rsidRPr="00D7762F">
        <w:br w:type="page"/>
      </w:r>
    </w:p>
    <w:p w14:paraId="14479FEA" w14:textId="76149804" w:rsidR="003E6C98" w:rsidRPr="00D7762F" w:rsidRDefault="003E6C98" w:rsidP="000C5BBD">
      <w:pPr>
        <w:pStyle w:val="Ttulo2"/>
        <w:rPr>
          <w:lang w:val="en-US"/>
        </w:rPr>
      </w:pPr>
      <w:bookmarkStart w:id="9" w:name="_Toc526532411"/>
      <w:commentRangeStart w:id="10"/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5</w:t>
      </w:r>
      <w:commentRangeEnd w:id="10"/>
      <w:r w:rsidR="0046587C" w:rsidRPr="0092667A">
        <w:commentReference w:id="10"/>
      </w:r>
      <w:r w:rsidR="00E06933" w:rsidRPr="00D7762F">
        <w:rPr>
          <w:lang w:val="en-US"/>
        </w:rPr>
        <w:t xml:space="preserve"> - MD5 Collision Attack Lab</w:t>
      </w:r>
      <w:bookmarkEnd w:id="9"/>
    </w:p>
    <w:p w14:paraId="1ACE810B" w14:textId="77777777" w:rsidR="000C5BBD" w:rsidRPr="00D7762F" w:rsidRDefault="000C5BBD" w:rsidP="00420F85">
      <w:pPr>
        <w:rPr>
          <w:lang w:val="en-US"/>
        </w:rPr>
      </w:pPr>
    </w:p>
    <w:p w14:paraId="51DFE6A3" w14:textId="00A59906" w:rsidR="000C5BBD" w:rsidRPr="00D7762F" w:rsidRDefault="000C5BBD" w:rsidP="00DE5282">
      <w:pPr>
        <w:pStyle w:val="Ttulo3"/>
        <w:rPr>
          <w:lang w:val="en-US"/>
        </w:rPr>
      </w:pPr>
      <w:bookmarkStart w:id="11" w:name="_Toc526532412"/>
      <w:r w:rsidRPr="00D7762F">
        <w:rPr>
          <w:lang w:val="en-US"/>
        </w:rPr>
        <w:t>2.1</w:t>
      </w:r>
      <w:bookmarkEnd w:id="11"/>
    </w:p>
    <w:p w14:paraId="159FCFA9" w14:textId="3B6FE0C8" w:rsidR="000C5BBD" w:rsidRPr="00D7762F" w:rsidRDefault="000C5BBD" w:rsidP="000C5BBD">
      <w:pPr>
        <w:pStyle w:val="Ttulo4"/>
        <w:rPr>
          <w:lang w:val="en-US"/>
        </w:rPr>
      </w:pPr>
      <w:proofErr w:type="spellStart"/>
      <w:r w:rsidRPr="00D7762F">
        <w:rPr>
          <w:lang w:val="en-US"/>
        </w:rPr>
        <w:t>Questão</w:t>
      </w:r>
      <w:proofErr w:type="spellEnd"/>
      <w:r w:rsidRPr="00D7762F">
        <w:rPr>
          <w:lang w:val="en-US"/>
        </w:rPr>
        <w:t xml:space="preserve"> 1</w:t>
      </w:r>
      <w:r w:rsidR="00A97110" w:rsidRPr="00D7762F">
        <w:rPr>
          <w:lang w:val="en-US"/>
        </w:rPr>
        <w:t xml:space="preserve"> - </w:t>
      </w:r>
      <w:r w:rsidR="00A97110" w:rsidRPr="00D7762F">
        <w:rPr>
          <w:rFonts w:ascii="NimbusRomNo9L-Regu" w:eastAsiaTheme="minorEastAsia" w:hAnsi="NimbusRomNo9L-Regu" w:cs="NimbusRomNo9L-Regu"/>
          <w:sz w:val="22"/>
          <w:lang w:val="en-US" w:eastAsia="ja-JP"/>
        </w:rPr>
        <w:t>If the length of your prefix file is not multiple of 64, what is going to happen?</w:t>
      </w:r>
    </w:p>
    <w:p w14:paraId="2EEE5512" w14:textId="5FA3B0D8" w:rsidR="000C5BBD" w:rsidRPr="00D7762F" w:rsidRDefault="000C5BBD" w:rsidP="000C5BBD">
      <w:pPr>
        <w:rPr>
          <w:lang w:val="en-US"/>
        </w:rPr>
      </w:pPr>
    </w:p>
    <w:p w14:paraId="241D512B" w14:textId="534B89E2" w:rsidR="00A54630" w:rsidRPr="0092667A" w:rsidRDefault="00A54630" w:rsidP="000C5BBD">
      <w:r w:rsidRPr="0092667A">
        <w:rPr>
          <w:u w:val="single"/>
        </w:rPr>
        <w:t>Dimensão prefixo</w:t>
      </w:r>
      <w:r w:rsidRPr="0092667A">
        <w:t>: 44 bytes (ficheiro em anexo “Q1prefix.txt”)</w:t>
      </w:r>
    </w:p>
    <w:p w14:paraId="5BB68F3B" w14:textId="06D2ADB1" w:rsidR="00A54630" w:rsidRPr="0092667A" w:rsidRDefault="00A54630" w:rsidP="000C5BBD">
      <w:r w:rsidRPr="0092667A">
        <w:rPr>
          <w:u w:val="single"/>
        </w:rPr>
        <w:t>Dimensão de ficheiros de saída</w:t>
      </w:r>
      <w:r w:rsidRPr="0092667A">
        <w:t xml:space="preserve">: 192 bytes (ficheiros em anexo “Q1out1.txt” e “Q1out2.txt”). </w:t>
      </w:r>
    </w:p>
    <w:p w14:paraId="5B5E0CEE" w14:textId="0675C571" w:rsidR="00A54630" w:rsidRPr="0092667A" w:rsidRDefault="00A54630" w:rsidP="000C5BBD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 xml:space="preserve">md5sum </w:t>
      </w:r>
      <w:r w:rsidR="00F30DBE" w:rsidRPr="0092667A">
        <w:rPr>
          <w:i/>
          <w:u w:val="single"/>
        </w:rPr>
        <w:t>Q1</w:t>
      </w:r>
      <w:r w:rsidRPr="0092667A">
        <w:rPr>
          <w:i/>
          <w:u w:val="single"/>
        </w:rPr>
        <w:t>out1.txt”</w:t>
      </w:r>
      <w:r w:rsidRPr="0092667A">
        <w:t>: 61459646d70cdcb913c9eb4b5a380215</w:t>
      </w:r>
    </w:p>
    <w:p w14:paraId="3BEC45DC" w14:textId="546CDFF1" w:rsidR="00A54630" w:rsidRPr="0092667A" w:rsidRDefault="00A54630" w:rsidP="000C5BBD"/>
    <w:p w14:paraId="6FD80F84" w14:textId="1BAB57D1" w:rsidR="00A54630" w:rsidRPr="0092667A" w:rsidRDefault="00A54630" w:rsidP="000C5BBD">
      <w:r w:rsidRPr="0092667A">
        <w:t xml:space="preserve">Utilizando um ficheiro não múltiplo de 64 podemos observar, 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Pr="0092667A">
        <w:t xml:space="preserve">Figura </w:t>
      </w:r>
      <w:r w:rsidRPr="0092667A">
        <w:rPr>
          <w:noProof/>
        </w:rPr>
        <w:t>3</w:t>
      </w:r>
      <w:r w:rsidRPr="0092667A">
        <w:fldChar w:fldCharType="end"/>
      </w:r>
      <w:r w:rsidRPr="0092667A">
        <w:t xml:space="preserve">, que o algoritmo </w:t>
      </w:r>
      <w:r w:rsidR="00F30DBE" w:rsidRPr="0092667A">
        <w:t xml:space="preserve">através do mecanismo de </w:t>
      </w:r>
      <w:proofErr w:type="spellStart"/>
      <w:r w:rsidR="00F30DBE" w:rsidRPr="0092667A">
        <w:rPr>
          <w:i/>
          <w:u w:val="single"/>
        </w:rPr>
        <w:t>padding</w:t>
      </w:r>
      <w:proofErr w:type="spellEnd"/>
      <w:r w:rsidR="00F30DBE" w:rsidRPr="0092667A">
        <w:t xml:space="preserve"> </w:t>
      </w:r>
      <w:r w:rsidRPr="0092667A">
        <w:t xml:space="preserve">adiciona zeros </w:t>
      </w:r>
      <w:r w:rsidR="00F30DBE" w:rsidRPr="0092667A">
        <w:t>ao bloco a cifrar.</w:t>
      </w:r>
    </w:p>
    <w:p w14:paraId="6CBACFF8" w14:textId="7967438D" w:rsidR="00627800" w:rsidRPr="0092667A" w:rsidRDefault="00627800" w:rsidP="000C5BBD">
      <w:r w:rsidRPr="0092667A">
        <w:t xml:space="preserve">Na </w:t>
      </w:r>
      <w:r w:rsidRPr="0092667A">
        <w:fldChar w:fldCharType="begin"/>
      </w:r>
      <w:r w:rsidRPr="0092667A">
        <w:instrText xml:space="preserve"> REF _Ref526519203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2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_Ref526519209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3</w:t>
      </w:r>
      <w:r w:rsidRPr="0092667A">
        <w:fldChar w:fldCharType="end"/>
      </w:r>
      <w:r w:rsidRPr="0092667A">
        <w:t xml:space="preserve"> podemos ver o resultado da comparação dos dois ficheiros resultantes da </w:t>
      </w:r>
      <w:r w:rsidR="00857369" w:rsidRPr="0092667A">
        <w:t>experiência</w:t>
      </w:r>
      <w:r w:rsidRPr="0092667A">
        <w:t>. Como referido acima é possível visualizar os zeros bem como quais os bytes que são diferentes.</w:t>
      </w:r>
    </w:p>
    <w:p w14:paraId="09976552" w14:textId="71F6CF17" w:rsidR="00880AB5" w:rsidRPr="0092667A" w:rsidRDefault="00880AB5" w:rsidP="000C5BBD">
      <w:r w:rsidRPr="0092667A">
        <w:t xml:space="preserve">De salientar que os ficheiros de saída dão sempre maiores que o ficheiro de saída. </w:t>
      </w:r>
    </w:p>
    <w:p w14:paraId="084262BE" w14:textId="77777777" w:rsidR="000143A8" w:rsidRPr="0092667A" w:rsidRDefault="000143A8" w:rsidP="000C5BBD"/>
    <w:p w14:paraId="75D2C645" w14:textId="1D0CCD11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3031" wp14:editId="7DCCB435">
                <wp:simplePos x="0" y="0"/>
                <wp:positionH relativeFrom="column">
                  <wp:posOffset>1169581</wp:posOffset>
                </wp:positionH>
                <wp:positionV relativeFrom="paragraph">
                  <wp:posOffset>314768</wp:posOffset>
                </wp:positionV>
                <wp:extent cx="3599815" cy="297712"/>
                <wp:effectExtent l="0" t="0" r="19685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CD3D" id="Retângulo 8" o:spid="_x0000_s1026" style="position:absolute;margin-left:92.1pt;margin-top:24.8pt;width:28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O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uJDadbiEz0I//uX3mwVk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commentRangeStart w:id="12"/>
      <w:r w:rsidR="000143A8" w:rsidRPr="0092667A">
        <w:rPr>
          <w:noProof/>
        </w:rPr>
        <w:drawing>
          <wp:inline distT="0" distB="0" distL="0" distR="0" wp14:anchorId="6D7F6A85" wp14:editId="0E5FA511">
            <wp:extent cx="3600000" cy="1826766"/>
            <wp:effectExtent l="0" t="0" r="63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1774" r="64695" b="4532"/>
                    <a:stretch/>
                  </pic:blipFill>
                  <pic:spPr bwMode="auto">
                    <a:xfrm>
                      <a:off x="0" y="0"/>
                      <a:ext cx="3600000" cy="18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2"/>
      <w:r w:rsidR="000254C5" w:rsidRPr="0092667A">
        <w:rPr>
          <w:rStyle w:val="Refdecomentrio"/>
        </w:rPr>
        <w:commentReference w:id="12"/>
      </w:r>
    </w:p>
    <w:p w14:paraId="5FFD0B5C" w14:textId="79E9A027" w:rsidR="000143A8" w:rsidRPr="0092667A" w:rsidRDefault="000143A8" w:rsidP="00E06933">
      <w:pPr>
        <w:pStyle w:val="Legenda"/>
        <w:jc w:val="center"/>
      </w:pPr>
      <w:bookmarkStart w:id="13" w:name="_Ref526519203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2</w:t>
      </w:r>
      <w:r w:rsidRPr="0092667A">
        <w:fldChar w:fldCharType="end"/>
      </w:r>
      <w:bookmarkEnd w:id="13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1 output 1</w:t>
      </w:r>
    </w:p>
    <w:p w14:paraId="09A9C0FC" w14:textId="45E16A02" w:rsidR="000143A8" w:rsidRPr="0092667A" w:rsidRDefault="000143A8" w:rsidP="000C5BBD"/>
    <w:p w14:paraId="505D40FD" w14:textId="0F23BA27" w:rsidR="000143A8" w:rsidRPr="0092667A" w:rsidRDefault="00627800" w:rsidP="000143A8">
      <w:pPr>
        <w:keepNext/>
        <w:jc w:val="center"/>
      </w:pPr>
      <w:r w:rsidRPr="009266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3B939" wp14:editId="1E52B1B3">
                <wp:simplePos x="0" y="0"/>
                <wp:positionH relativeFrom="column">
                  <wp:posOffset>1172579</wp:posOffset>
                </wp:positionH>
                <wp:positionV relativeFrom="paragraph">
                  <wp:posOffset>330392</wp:posOffset>
                </wp:positionV>
                <wp:extent cx="3599815" cy="297712"/>
                <wp:effectExtent l="0" t="0" r="19685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8F0" id="Retângulo 9" o:spid="_x0000_s1026" style="position:absolute;margin-left:92.35pt;margin-top:26pt;width:283.4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" filled="f" strokecolor="red" strokeweight="1.5pt">
                <v:stroke endcap="round"/>
              </v:rect>
            </w:pict>
          </mc:Fallback>
        </mc:AlternateContent>
      </w:r>
      <w:r w:rsidR="000143A8" w:rsidRPr="0092667A">
        <w:rPr>
          <w:noProof/>
        </w:rPr>
        <w:drawing>
          <wp:inline distT="0" distB="0" distL="0" distR="0" wp14:anchorId="7A6C87FD" wp14:editId="30A9E527">
            <wp:extent cx="3600000" cy="185377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7" t="1984" r="1018" b="5079"/>
                    <a:stretch/>
                  </pic:blipFill>
                  <pic:spPr bwMode="auto">
                    <a:xfrm>
                      <a:off x="0" y="0"/>
                      <a:ext cx="3600000" cy="18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01A7" w14:textId="4CDA8ACE" w:rsidR="000143A8" w:rsidRPr="00D7762F" w:rsidRDefault="000143A8" w:rsidP="000143A8">
      <w:pPr>
        <w:pStyle w:val="Legenda"/>
        <w:jc w:val="center"/>
        <w:rPr>
          <w:lang w:val="en-US"/>
        </w:rPr>
      </w:pPr>
      <w:bookmarkStart w:id="14" w:name="_Ref526519209"/>
      <w:proofErr w:type="spellStart"/>
      <w:r w:rsidRPr="00D7762F">
        <w:rPr>
          <w:lang w:val="en-US"/>
        </w:rPr>
        <w:t>Figura</w:t>
      </w:r>
      <w:proofErr w:type="spellEnd"/>
      <w:r w:rsidRPr="00D7762F">
        <w:rPr>
          <w:lang w:val="en-US"/>
        </w:rPr>
        <w:t xml:space="preserve"> </w:t>
      </w:r>
      <w:r w:rsidRPr="0092667A">
        <w:fldChar w:fldCharType="begin"/>
      </w:r>
      <w:r w:rsidRPr="00D7762F">
        <w:rPr>
          <w:lang w:val="en-US"/>
        </w:rPr>
        <w:instrText xml:space="preserve"> SEQ Figura \* ARABIC </w:instrText>
      </w:r>
      <w:r w:rsidRPr="0092667A">
        <w:fldChar w:fldCharType="separate"/>
      </w:r>
      <w:r w:rsidR="00F028B6" w:rsidRPr="00D7762F">
        <w:rPr>
          <w:noProof/>
          <w:lang w:val="en-US"/>
        </w:rPr>
        <w:t>3</w:t>
      </w:r>
      <w:r w:rsidRPr="0092667A">
        <w:fldChar w:fldCharType="end"/>
      </w:r>
      <w:bookmarkEnd w:id="14"/>
      <w:r w:rsidR="00627800" w:rsidRPr="00D7762F">
        <w:rPr>
          <w:lang w:val="en-US"/>
        </w:rPr>
        <w:t xml:space="preserve"> – ex 1 output 2</w:t>
      </w:r>
    </w:p>
    <w:p w14:paraId="56D24A9B" w14:textId="77777777" w:rsidR="00A97110" w:rsidRPr="00D7762F" w:rsidRDefault="000C5BBD" w:rsidP="00627800">
      <w:pPr>
        <w:pStyle w:val="Ttulo4"/>
        <w:rPr>
          <w:lang w:val="en-US" w:eastAsia="ja-JP"/>
        </w:rPr>
      </w:pPr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2</w:t>
      </w:r>
      <w:r w:rsidR="00A97110" w:rsidRPr="00D7762F">
        <w:rPr>
          <w:lang w:val="en-US"/>
        </w:rPr>
        <w:t xml:space="preserve"> - </w:t>
      </w:r>
      <w:r w:rsidR="00A97110" w:rsidRPr="00D7762F">
        <w:rPr>
          <w:lang w:val="en-US" w:eastAsia="ja-JP"/>
        </w:rPr>
        <w:t>Create a prefix file with exactly 64 bytes, and run the collision tool again, and see what</w:t>
      </w:r>
    </w:p>
    <w:p w14:paraId="5D40FDD5" w14:textId="5C84F433" w:rsidR="000C5BBD" w:rsidRPr="0092667A" w:rsidRDefault="00A97110" w:rsidP="00627800">
      <w:pPr>
        <w:pStyle w:val="Ttulo4"/>
      </w:pPr>
      <w:proofErr w:type="spellStart"/>
      <w:r w:rsidRPr="0092667A">
        <w:rPr>
          <w:lang w:eastAsia="ja-JP"/>
        </w:rPr>
        <w:t>happens</w:t>
      </w:r>
      <w:proofErr w:type="spellEnd"/>
      <w:r w:rsidRPr="0092667A">
        <w:rPr>
          <w:lang w:eastAsia="ja-JP"/>
        </w:rPr>
        <w:t>.</w:t>
      </w:r>
    </w:p>
    <w:p w14:paraId="2156CC1E" w14:textId="6C012287" w:rsidR="000C5BBD" w:rsidRPr="0092667A" w:rsidRDefault="000C5BBD" w:rsidP="000C5BBD"/>
    <w:p w14:paraId="1D47C1E7" w14:textId="19AB6DD4" w:rsidR="00F30DBE" w:rsidRPr="0092667A" w:rsidRDefault="00F30DBE" w:rsidP="00F30DBE">
      <w:r w:rsidRPr="0092667A">
        <w:rPr>
          <w:u w:val="single"/>
        </w:rPr>
        <w:t>Dimensão prefixo</w:t>
      </w:r>
      <w:r w:rsidRPr="0092667A">
        <w:t>: 64 bytes (ficheiro em anexo “Q2prefix64.txt”)</w:t>
      </w:r>
    </w:p>
    <w:p w14:paraId="64E68851" w14:textId="40B0A85F" w:rsidR="00F30DBE" w:rsidRPr="0092667A" w:rsidRDefault="00F30DBE" w:rsidP="00F30DBE">
      <w:r w:rsidRPr="0092667A">
        <w:rPr>
          <w:u w:val="single"/>
        </w:rPr>
        <w:t>Dimensão de ficheiros de saída</w:t>
      </w:r>
      <w:r w:rsidRPr="0092667A">
        <w:t xml:space="preserve">: 192 bytes (ficheiros em anexo “Q2out1.txt” e “Q2out2.txt”). </w:t>
      </w:r>
    </w:p>
    <w:p w14:paraId="7B087D9D" w14:textId="320BA6AD" w:rsidR="00F30DBE" w:rsidRPr="0092667A" w:rsidRDefault="00F30DBE" w:rsidP="00F30DBE">
      <w:proofErr w:type="spellStart"/>
      <w:r w:rsidRPr="0092667A">
        <w:rPr>
          <w:u w:val="single"/>
        </w:rPr>
        <w:t>Hash</w:t>
      </w:r>
      <w:proofErr w:type="spellEnd"/>
      <w:r w:rsidRPr="0092667A">
        <w:rPr>
          <w:u w:val="single"/>
        </w:rPr>
        <w:t xml:space="preserve"> utilizado obtido através do comando “</w:t>
      </w:r>
      <w:r w:rsidRPr="0092667A">
        <w:rPr>
          <w:i/>
          <w:u w:val="single"/>
        </w:rPr>
        <w:t>md5sum out1.txt”</w:t>
      </w:r>
      <w:r w:rsidRPr="0092667A">
        <w:t>: 8e587cc6f8b6a188ed9535f11bbe829d</w:t>
      </w:r>
    </w:p>
    <w:p w14:paraId="4E6F421A" w14:textId="77777777" w:rsidR="00F30DBE" w:rsidRPr="0092667A" w:rsidRDefault="00F30DBE" w:rsidP="000C5BBD"/>
    <w:p w14:paraId="19E1586B" w14:textId="2A23FCD2" w:rsidR="00B6294B" w:rsidRPr="0092667A" w:rsidRDefault="00E06933" w:rsidP="000C5BBD">
      <w:r w:rsidRPr="0092667A">
        <w:t xml:space="preserve">Utilizando desta vez um ficheiro </w:t>
      </w:r>
      <w:r w:rsidR="00FB057A" w:rsidRPr="0092667A">
        <w:t>diferente,</w:t>
      </w:r>
      <w:r w:rsidRPr="0092667A">
        <w:t xml:space="preserve"> mas com exactamente 64 bytes ao analisar a </w:t>
      </w:r>
    </w:p>
    <w:p w14:paraId="34A68BC0" w14:textId="0870691E" w:rsidR="000254C5" w:rsidRPr="0092667A" w:rsidRDefault="00E06933" w:rsidP="00F30DBE">
      <w:r w:rsidRPr="0092667A">
        <w:fldChar w:fldCharType="begin"/>
      </w:r>
      <w:r w:rsidRPr="0092667A">
        <w:instrText xml:space="preserve"> REF _Ref526519540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4</w:t>
      </w:r>
      <w:r w:rsidRPr="0092667A">
        <w:fldChar w:fldCharType="end"/>
      </w:r>
      <w:r w:rsidRPr="0092667A">
        <w:t xml:space="preserve"> e </w:t>
      </w:r>
      <w:r w:rsidRPr="0092667A">
        <w:fldChar w:fldCharType="begin"/>
      </w:r>
      <w:r w:rsidRPr="0092667A">
        <w:instrText xml:space="preserve"> REF _Ref526519547 \h </w:instrText>
      </w:r>
      <w:r w:rsidRPr="0092667A">
        <w:fldChar w:fldCharType="separate"/>
      </w:r>
      <w:r w:rsidR="00F028B6" w:rsidRPr="0092667A">
        <w:t xml:space="preserve">Figura </w:t>
      </w:r>
      <w:r w:rsidR="00F028B6" w:rsidRPr="0092667A">
        <w:rPr>
          <w:noProof/>
        </w:rPr>
        <w:t>5</w:t>
      </w:r>
      <w:r w:rsidRPr="0092667A">
        <w:fldChar w:fldCharType="end"/>
      </w:r>
      <w:r w:rsidRPr="0092667A">
        <w:t xml:space="preserve"> verificamos logo à partida que não existem manchas com bytes a zero</w:t>
      </w:r>
      <w:r w:rsidR="00F30DBE" w:rsidRPr="0092667A">
        <w:t xml:space="preserve">, o que significa que não houve necessidade de adicionar </w:t>
      </w:r>
      <w:proofErr w:type="spellStart"/>
      <w:r w:rsidR="00F30DBE" w:rsidRPr="0092667A">
        <w:rPr>
          <w:i/>
        </w:rPr>
        <w:t>padding</w:t>
      </w:r>
      <w:proofErr w:type="spellEnd"/>
      <w:r w:rsidR="00F30DBE" w:rsidRPr="0092667A">
        <w:t xml:space="preserve"> ao </w:t>
      </w:r>
      <w:r w:rsidR="00FB057A" w:rsidRPr="0092667A">
        <w:t>output dos ficheiros.</w:t>
      </w:r>
    </w:p>
    <w:p w14:paraId="54DD3A6C" w14:textId="77777777" w:rsidR="00E06933" w:rsidRPr="0092667A" w:rsidRDefault="00E06933" w:rsidP="000C5BBD"/>
    <w:p w14:paraId="7509B937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00C8E6E8" wp14:editId="364F0EAD">
            <wp:extent cx="3600000" cy="1822307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6075" r="65024" b="5813"/>
                    <a:stretch/>
                  </pic:blipFill>
                  <pic:spPr bwMode="auto">
                    <a:xfrm>
                      <a:off x="0" y="0"/>
                      <a:ext cx="3600000" cy="182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39A" w14:textId="75C54D0C" w:rsidR="000143A8" w:rsidRPr="0092667A" w:rsidRDefault="000143A8" w:rsidP="000143A8">
      <w:pPr>
        <w:pStyle w:val="Legenda"/>
        <w:jc w:val="center"/>
      </w:pPr>
      <w:bookmarkStart w:id="15" w:name="_Ref526519540"/>
      <w:r w:rsidRPr="0092667A">
        <w:t xml:space="preserve">Figura </w:t>
      </w:r>
      <w:r w:rsidRPr="0092667A">
        <w:fldChar w:fldCharType="begin"/>
      </w:r>
      <w:r w:rsidRPr="0092667A">
        <w:instrText xml:space="preserve"> SEQ Figura \* ARABIC </w:instrText>
      </w:r>
      <w:r w:rsidRPr="0092667A">
        <w:fldChar w:fldCharType="separate"/>
      </w:r>
      <w:r w:rsidR="00F028B6" w:rsidRPr="0092667A">
        <w:rPr>
          <w:noProof/>
        </w:rPr>
        <w:t>4</w:t>
      </w:r>
      <w:r w:rsidRPr="0092667A">
        <w:fldChar w:fldCharType="end"/>
      </w:r>
      <w:bookmarkEnd w:id="15"/>
      <w:r w:rsidR="00627800" w:rsidRPr="0092667A">
        <w:t xml:space="preserve"> – </w:t>
      </w:r>
      <w:proofErr w:type="spellStart"/>
      <w:r w:rsidR="00627800" w:rsidRPr="0092667A">
        <w:t>ex</w:t>
      </w:r>
      <w:proofErr w:type="spellEnd"/>
      <w:r w:rsidR="00627800" w:rsidRPr="0092667A">
        <w:t xml:space="preserve"> 2 output 1</w:t>
      </w:r>
    </w:p>
    <w:p w14:paraId="2FE0BEB9" w14:textId="77777777" w:rsidR="000143A8" w:rsidRPr="0092667A" w:rsidRDefault="000143A8" w:rsidP="000C5BBD"/>
    <w:p w14:paraId="5C018663" w14:textId="77777777" w:rsidR="000143A8" w:rsidRPr="0092667A" w:rsidRDefault="000143A8" w:rsidP="000C5BBD"/>
    <w:p w14:paraId="418D733C" w14:textId="77777777" w:rsidR="000143A8" w:rsidRPr="0092667A" w:rsidRDefault="000143A8" w:rsidP="000143A8">
      <w:pPr>
        <w:keepNext/>
        <w:jc w:val="center"/>
      </w:pPr>
      <w:r w:rsidRPr="0092667A">
        <w:rPr>
          <w:noProof/>
        </w:rPr>
        <w:drawing>
          <wp:inline distT="0" distB="0" distL="0" distR="0" wp14:anchorId="11F2C5C3" wp14:editId="299990A6">
            <wp:extent cx="3600000" cy="181879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9" t="25973" r="1616" b="6288"/>
                    <a:stretch/>
                  </pic:blipFill>
                  <pic:spPr bwMode="auto">
                    <a:xfrm>
                      <a:off x="0" y="0"/>
                      <a:ext cx="3600000" cy="181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9485" w14:textId="469345C8" w:rsidR="000143A8" w:rsidRPr="00D7762F" w:rsidRDefault="000143A8" w:rsidP="000143A8">
      <w:pPr>
        <w:pStyle w:val="Legenda"/>
        <w:jc w:val="center"/>
        <w:rPr>
          <w:lang w:val="en-US"/>
        </w:rPr>
      </w:pPr>
      <w:bookmarkStart w:id="16" w:name="_Ref526519547"/>
      <w:proofErr w:type="spellStart"/>
      <w:r w:rsidRPr="00D7762F">
        <w:rPr>
          <w:lang w:val="en-US"/>
        </w:rPr>
        <w:t>Figura</w:t>
      </w:r>
      <w:proofErr w:type="spellEnd"/>
      <w:r w:rsidRPr="00D7762F">
        <w:rPr>
          <w:lang w:val="en-US"/>
        </w:rPr>
        <w:t xml:space="preserve"> </w:t>
      </w:r>
      <w:r w:rsidRPr="0092667A">
        <w:fldChar w:fldCharType="begin"/>
      </w:r>
      <w:r w:rsidRPr="00D7762F">
        <w:rPr>
          <w:lang w:val="en-US"/>
        </w:rPr>
        <w:instrText xml:space="preserve"> SEQ Figura \* ARABIC </w:instrText>
      </w:r>
      <w:r w:rsidRPr="0092667A">
        <w:fldChar w:fldCharType="separate"/>
      </w:r>
      <w:r w:rsidR="00F028B6" w:rsidRPr="00D7762F">
        <w:rPr>
          <w:noProof/>
          <w:lang w:val="en-US"/>
        </w:rPr>
        <w:t>5</w:t>
      </w:r>
      <w:r w:rsidRPr="0092667A">
        <w:fldChar w:fldCharType="end"/>
      </w:r>
      <w:bookmarkEnd w:id="16"/>
      <w:r w:rsidR="00627800" w:rsidRPr="00D7762F">
        <w:rPr>
          <w:lang w:val="en-US"/>
        </w:rPr>
        <w:t xml:space="preserve"> – ex 2 output 1</w:t>
      </w:r>
    </w:p>
    <w:p w14:paraId="61709658" w14:textId="77777777" w:rsidR="00B6294B" w:rsidRPr="00D7762F" w:rsidRDefault="00B6294B" w:rsidP="000C5BBD">
      <w:pPr>
        <w:rPr>
          <w:lang w:val="en-US"/>
        </w:rPr>
      </w:pPr>
    </w:p>
    <w:p w14:paraId="5F0050AF" w14:textId="5666A58B" w:rsidR="00627800" w:rsidRPr="00D7762F" w:rsidRDefault="000C5BBD" w:rsidP="00627800">
      <w:pPr>
        <w:pStyle w:val="Ttulo4"/>
        <w:rPr>
          <w:lang w:val="en-US" w:eastAsia="ja-JP"/>
        </w:rPr>
      </w:pPr>
      <w:proofErr w:type="spellStart"/>
      <w:r w:rsidRPr="00D7762F">
        <w:rPr>
          <w:lang w:val="en-US"/>
        </w:rPr>
        <w:lastRenderedPageBreak/>
        <w:t>Questão</w:t>
      </w:r>
      <w:proofErr w:type="spellEnd"/>
      <w:r w:rsidRPr="00D7762F">
        <w:rPr>
          <w:lang w:val="en-US"/>
        </w:rPr>
        <w:t xml:space="preserve"> 3</w:t>
      </w:r>
      <w:r w:rsidR="00627800" w:rsidRPr="00D7762F">
        <w:rPr>
          <w:lang w:val="en-US"/>
        </w:rPr>
        <w:t xml:space="preserve"> - </w:t>
      </w:r>
      <w:r w:rsidR="00627800" w:rsidRPr="00D7762F">
        <w:rPr>
          <w:lang w:val="en-US" w:eastAsia="ja-JP"/>
        </w:rPr>
        <w:t xml:space="preserve">Are the data (128 bytes) generated by </w:t>
      </w:r>
      <w:r w:rsidR="00627800" w:rsidRPr="00D7762F">
        <w:rPr>
          <w:rFonts w:ascii="NimbusMonL-Regu" w:hAnsi="NimbusMonL-Regu" w:cs="NimbusMonL-Regu"/>
          <w:lang w:val="en-US" w:eastAsia="ja-JP"/>
        </w:rPr>
        <w:t xml:space="preserve">md5collgen </w:t>
      </w:r>
      <w:r w:rsidR="00627800" w:rsidRPr="00D7762F">
        <w:rPr>
          <w:lang w:val="en-US" w:eastAsia="ja-JP"/>
        </w:rPr>
        <w:t>completely different for the two</w:t>
      </w:r>
    </w:p>
    <w:p w14:paraId="5DEC6169" w14:textId="2A243001" w:rsidR="000C5BBD" w:rsidRPr="00D7762F" w:rsidRDefault="00627800" w:rsidP="00627800">
      <w:pPr>
        <w:pStyle w:val="Ttulo4"/>
        <w:rPr>
          <w:lang w:val="en-US"/>
        </w:rPr>
      </w:pPr>
      <w:r w:rsidRPr="00D7762F">
        <w:rPr>
          <w:lang w:val="en-US" w:eastAsia="ja-JP"/>
        </w:rPr>
        <w:t>output files? Please identify all the bytes that are different.</w:t>
      </w:r>
    </w:p>
    <w:p w14:paraId="5061D3F5" w14:textId="36FF5EBC" w:rsidR="000C5BBD" w:rsidRPr="00D7762F" w:rsidRDefault="000C5BBD" w:rsidP="000C5BBD">
      <w:pPr>
        <w:rPr>
          <w:lang w:val="en-US"/>
        </w:rPr>
      </w:pPr>
    </w:p>
    <w:p w14:paraId="7DE2343A" w14:textId="7EBE3589" w:rsidR="00627800" w:rsidRPr="0092667A" w:rsidRDefault="00E06933" w:rsidP="000C5BBD">
      <w:r w:rsidRPr="0092667A">
        <w:t xml:space="preserve">Analisando as figuras das questões 1 e 2 é </w:t>
      </w:r>
      <w:r w:rsidR="00FB057A" w:rsidRPr="0092667A">
        <w:t>percetível</w:t>
      </w:r>
      <w:r w:rsidRPr="0092667A">
        <w:t xml:space="preserve"> identificar as diferenças entre os ficheiros</w:t>
      </w:r>
      <w:r w:rsidR="00EB17E7" w:rsidRPr="0092667A">
        <w:t xml:space="preserve"> de saída do algoritmo</w:t>
      </w:r>
      <w:r w:rsidRPr="0092667A">
        <w:t xml:space="preserve">. </w:t>
      </w:r>
      <w:r w:rsidR="00FB057A" w:rsidRPr="0092667A">
        <w:t>Podemos observar que</w:t>
      </w:r>
      <w:r w:rsidRPr="0092667A">
        <w:t xml:space="preserve"> só existem 7 diferenças nos ficheiros e</w:t>
      </w:r>
      <w:r w:rsidR="00FB057A" w:rsidRPr="0092667A">
        <w:t xml:space="preserve"> estas são</w:t>
      </w:r>
      <w:r w:rsidRPr="0092667A">
        <w:t xml:space="preserve"> sempre no mesmo byte.</w:t>
      </w:r>
    </w:p>
    <w:p w14:paraId="49D0B7B2" w14:textId="74AF5FB5" w:rsidR="00627800" w:rsidRPr="0092667A" w:rsidRDefault="00627800" w:rsidP="000C5BBD"/>
    <w:p w14:paraId="06F78716" w14:textId="77777777" w:rsidR="00627800" w:rsidRPr="0092667A" w:rsidRDefault="00627800" w:rsidP="000C5BBD"/>
    <w:p w14:paraId="540D3D89" w14:textId="77777777" w:rsidR="000C5BBD" w:rsidRPr="0092667A" w:rsidRDefault="000C5BBD" w:rsidP="000C5BBD">
      <w:pPr>
        <w:pStyle w:val="Ttulo3"/>
      </w:pPr>
      <w:bookmarkStart w:id="17" w:name="_Toc526532413"/>
      <w:r w:rsidRPr="0092667A">
        <w:t>2.2</w:t>
      </w:r>
      <w:bookmarkEnd w:id="17"/>
    </w:p>
    <w:p w14:paraId="1AFEA150" w14:textId="77777777" w:rsidR="000C5BBD" w:rsidRPr="0092667A" w:rsidRDefault="000C5BBD" w:rsidP="000C5BBD"/>
    <w:p w14:paraId="357F4D29" w14:textId="77777777" w:rsidR="000C5BBD" w:rsidRPr="0092667A" w:rsidRDefault="000C5BBD" w:rsidP="000C5BBD">
      <w:pPr>
        <w:pStyle w:val="Ttulo3"/>
      </w:pPr>
      <w:bookmarkStart w:id="18" w:name="_Toc526532414"/>
      <w:r w:rsidRPr="0092667A">
        <w:t>2.3</w:t>
      </w:r>
      <w:bookmarkEnd w:id="18"/>
    </w:p>
    <w:p w14:paraId="6FBFE23A" w14:textId="77777777" w:rsidR="003E6C98" w:rsidRPr="0092667A" w:rsidRDefault="003E6C98" w:rsidP="00420F85"/>
    <w:p w14:paraId="2F56BE16" w14:textId="77777777" w:rsidR="003E6C98" w:rsidRPr="0092667A" w:rsidRDefault="003E6C98" w:rsidP="000C5BBD">
      <w:pPr>
        <w:pStyle w:val="Ttulo2"/>
      </w:pPr>
      <w:bookmarkStart w:id="19" w:name="_Toc526532415"/>
      <w:r w:rsidRPr="0092667A">
        <w:t>Questão 6</w:t>
      </w:r>
      <w:bookmarkEnd w:id="19"/>
    </w:p>
    <w:p w14:paraId="2DC724F0" w14:textId="77777777" w:rsidR="003E6C98" w:rsidRPr="0092667A" w:rsidRDefault="003E6C98" w:rsidP="00420F85"/>
    <w:p w14:paraId="4BE0E7F3" w14:textId="77777777" w:rsidR="003E6C98" w:rsidRPr="0092667A" w:rsidRDefault="003E6C98" w:rsidP="000C5BBD">
      <w:pPr>
        <w:pStyle w:val="Ttulo2"/>
      </w:pPr>
      <w:bookmarkStart w:id="20" w:name="_Toc526532416"/>
      <w:r w:rsidRPr="0092667A">
        <w:t>Questão 7</w:t>
      </w:r>
      <w:bookmarkEnd w:id="20"/>
    </w:p>
    <w:p w14:paraId="0E2F2A2D" w14:textId="77777777" w:rsidR="00420F85" w:rsidRPr="0092667A" w:rsidRDefault="00420F85" w:rsidP="00420F85">
      <w:r w:rsidRPr="0092667A">
        <w:t xml:space="preserve"> </w:t>
      </w:r>
    </w:p>
    <w:sectPr w:rsidR="00420F85" w:rsidRPr="0092667A" w:rsidSect="003212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A39329" w:date="2018-10-03T20:38:00Z" w:initials="A">
    <w:p w14:paraId="034EFCBC" w14:textId="77777777" w:rsidR="00127F7B" w:rsidRDefault="0046587C">
      <w:pPr>
        <w:pStyle w:val="Textodecomentrio"/>
      </w:pPr>
      <w:r>
        <w:rPr>
          <w:rStyle w:val="Refdecomentrio"/>
        </w:rPr>
        <w:annotationRef/>
      </w:r>
      <w:r w:rsidR="00127F7B">
        <w:t>Ir buscar os ficheiros utilizados na máquina virtual e adicioná-los com anexo ao relatório.</w:t>
      </w:r>
    </w:p>
  </w:comment>
  <w:comment w:id="12" w:author="A39329" w:date="2018-10-05T19:41:00Z" w:initials="A">
    <w:p w14:paraId="06BC9530" w14:textId="030517BD" w:rsidR="000254C5" w:rsidRPr="00880AB5" w:rsidRDefault="000254C5" w:rsidP="00880AB5">
      <w:pPr>
        <w:pStyle w:val="Textodecomentrio"/>
        <w:rPr>
          <w:highlight w:val="yellow"/>
        </w:rPr>
      </w:pPr>
      <w:r>
        <w:rPr>
          <w:rStyle w:val="Refdecomentrio"/>
        </w:rPr>
        <w:annotationRef/>
      </w:r>
      <w:r w:rsidRPr="000254C5">
        <w:rPr>
          <w:highlight w:val="yellow"/>
        </w:rPr>
        <w:t>Fazer ainda um teste com um ficheiro &gt; 64kb de forma a ver a dimensão do ficheiro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4EFCBC" w15:done="0"/>
  <w15:commentEx w15:paraId="06BC9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4EFCBC" w16cid:durableId="1F5FA735"/>
  <w16cid:commentId w16cid:paraId="06BC9530" w16cid:durableId="1F623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287E" w14:textId="77777777" w:rsidR="00E21D5A" w:rsidRDefault="00E21D5A" w:rsidP="00B314E1">
      <w:pPr>
        <w:spacing w:after="0"/>
      </w:pPr>
      <w:r>
        <w:separator/>
      </w:r>
    </w:p>
  </w:endnote>
  <w:endnote w:type="continuationSeparator" w:id="0">
    <w:p w14:paraId="6E7F25D2" w14:textId="77777777" w:rsidR="00E21D5A" w:rsidRDefault="00E21D5A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0901F" w14:textId="77777777" w:rsidR="00321282" w:rsidRDefault="00321282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ED5D432" w14:textId="77777777" w:rsidR="00321282" w:rsidRPr="00321282" w:rsidRDefault="00321282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DE131" w14:textId="77777777" w:rsidR="00E21D5A" w:rsidRDefault="00E21D5A" w:rsidP="00B314E1">
      <w:pPr>
        <w:spacing w:after="0"/>
      </w:pPr>
      <w:r>
        <w:separator/>
      </w:r>
    </w:p>
  </w:footnote>
  <w:footnote w:type="continuationSeparator" w:id="0">
    <w:p w14:paraId="7E316D5A" w14:textId="77777777" w:rsidR="00E21D5A" w:rsidRDefault="00E21D5A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BBD9" w14:textId="77777777" w:rsidR="00B314E1" w:rsidRPr="00321282" w:rsidRDefault="00321282" w:rsidP="00321282">
    <w:pPr>
      <w:pStyle w:val="Cabealho"/>
      <w:tabs>
        <w:tab w:val="clear" w:pos="8504"/>
        <w:tab w:val="right" w:pos="9356"/>
      </w:tabs>
      <w:rPr>
        <w:lang w:val="en-US"/>
      </w:rPr>
    </w:pPr>
    <w:r>
      <w:rPr>
        <w:noProof/>
        <w:lang w:eastAsia="pt-PT"/>
      </w:rPr>
      <w:drawing>
        <wp:inline distT="0" distB="0" distL="0" distR="0" wp14:anchorId="14D9E4E6" wp14:editId="062F0E05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 w:rsidR="003E6C98">
      <w:rPr>
        <w:rStyle w:val="Ttulo3Carter"/>
      </w:rPr>
      <w:t>SI – 1º Trabalho prático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C3"/>
    <w:multiLevelType w:val="multilevel"/>
    <w:tmpl w:val="B7862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B4E93"/>
    <w:multiLevelType w:val="hybridMultilevel"/>
    <w:tmpl w:val="3690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297"/>
    <w:multiLevelType w:val="hybridMultilevel"/>
    <w:tmpl w:val="B6F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2E5E"/>
    <w:multiLevelType w:val="hybridMultilevel"/>
    <w:tmpl w:val="207ECA42"/>
    <w:lvl w:ilvl="0" w:tplc="D8503366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39329">
    <w15:presenceInfo w15:providerId="AD" w15:userId="S-1-5-21-2599647571-3027604420-27006065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143A8"/>
    <w:rsid w:val="000254C5"/>
    <w:rsid w:val="000C5BBD"/>
    <w:rsid w:val="000F667A"/>
    <w:rsid w:val="00127F7B"/>
    <w:rsid w:val="00154689"/>
    <w:rsid w:val="00210E51"/>
    <w:rsid w:val="00321282"/>
    <w:rsid w:val="003E6C98"/>
    <w:rsid w:val="00401AF3"/>
    <w:rsid w:val="00420F85"/>
    <w:rsid w:val="00430A47"/>
    <w:rsid w:val="0046587C"/>
    <w:rsid w:val="004B2692"/>
    <w:rsid w:val="005702D7"/>
    <w:rsid w:val="00627800"/>
    <w:rsid w:val="006414BD"/>
    <w:rsid w:val="00676651"/>
    <w:rsid w:val="00711890"/>
    <w:rsid w:val="00713FDA"/>
    <w:rsid w:val="00857369"/>
    <w:rsid w:val="00880AB5"/>
    <w:rsid w:val="008A673C"/>
    <w:rsid w:val="00904DA3"/>
    <w:rsid w:val="0092667A"/>
    <w:rsid w:val="00966701"/>
    <w:rsid w:val="00A43C80"/>
    <w:rsid w:val="00A54630"/>
    <w:rsid w:val="00A97110"/>
    <w:rsid w:val="00B165D8"/>
    <w:rsid w:val="00B314E1"/>
    <w:rsid w:val="00B6294B"/>
    <w:rsid w:val="00BF0C64"/>
    <w:rsid w:val="00BF39B8"/>
    <w:rsid w:val="00C2255F"/>
    <w:rsid w:val="00D7762F"/>
    <w:rsid w:val="00DE5282"/>
    <w:rsid w:val="00E06933"/>
    <w:rsid w:val="00E21D5A"/>
    <w:rsid w:val="00E51686"/>
    <w:rsid w:val="00E7622C"/>
    <w:rsid w:val="00EB17E7"/>
    <w:rsid w:val="00EC7E7B"/>
    <w:rsid w:val="00F028B6"/>
    <w:rsid w:val="00F30DBE"/>
    <w:rsid w:val="00F34A78"/>
    <w:rsid w:val="00F35C10"/>
    <w:rsid w:val="00FB05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6C49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AF3"/>
    <w:rPr>
      <w:rFonts w:eastAsiaTheme="minorHAnsi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01AF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1AF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1AF3"/>
    <w:rPr>
      <w:rFonts w:asciiTheme="majorHAnsi" w:eastAsiaTheme="majorEastAsia" w:hAnsiTheme="majorHAnsi" w:cstheme="majorBidi"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1AF3"/>
    <w:rPr>
      <w:rFonts w:asciiTheme="majorHAnsi" w:eastAsiaTheme="majorEastAsia" w:hAnsiTheme="majorHAnsi" w:cstheme="majorBidi"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table" w:styleId="TabelacomGrelha">
    <w:name w:val="Table Grid"/>
    <w:basedOn w:val="Tabelanormal"/>
    <w:uiPriority w:val="39"/>
    <w:rsid w:val="00B629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658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658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6587C"/>
    <w:rPr>
      <w:rFonts w:eastAsiaTheme="minorHAnsi"/>
      <w:sz w:val="20"/>
      <w:szCs w:val="20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658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6587C"/>
    <w:rPr>
      <w:rFonts w:eastAsiaTheme="minorHAnsi"/>
      <w:b/>
      <w:bCs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5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587C"/>
    <w:rPr>
      <w:rFonts w:ascii="Segoe UI" w:eastAsiaTheme="minorHAnsi" w:hAnsi="Segoe UI" w:cs="Segoe UI"/>
      <w:sz w:val="18"/>
      <w:szCs w:val="18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EC7E7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52BE0-F54E-4401-91F9-46D27AAC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764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A39329</cp:lastModifiedBy>
  <cp:revision>27</cp:revision>
  <dcterms:created xsi:type="dcterms:W3CDTF">2014-10-04T19:52:00Z</dcterms:created>
  <dcterms:modified xsi:type="dcterms:W3CDTF">2018-10-11T18:37:00Z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